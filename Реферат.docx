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916AD" w14:textId="77777777" w:rsidR="00FE74A6" w:rsidRPr="00FE74A6" w:rsidRDefault="00FE74A6" w:rsidP="00FE74A6">
      <w:pPr>
        <w:jc w:val="center"/>
      </w:pPr>
      <w:r w:rsidRPr="00FE74A6">
        <w:t>МИНИСТЕРСТВО НАУКИ И ВЫСШЕГО ОБРАЗОВАНИЯ РОССИЙСКОЙ ФЕДЕРАЦИИ</w:t>
      </w:r>
    </w:p>
    <w:p w14:paraId="5177A631" w14:textId="77777777" w:rsidR="00FE74A6" w:rsidRPr="00FE74A6" w:rsidRDefault="00FE74A6" w:rsidP="00FE74A6">
      <w:pPr>
        <w:jc w:val="center"/>
      </w:pPr>
      <w:r w:rsidRPr="00FE74A6">
        <w:t xml:space="preserve">ФЕДЕРАЛЬНОЕ ГОСУДАРСТВЕННОЕ БЮДЖЕТНОЕ </w:t>
      </w:r>
    </w:p>
    <w:p w14:paraId="762F7A3E" w14:textId="77777777" w:rsidR="00FE74A6" w:rsidRPr="00FE74A6" w:rsidRDefault="00FE74A6" w:rsidP="00FE74A6">
      <w:pPr>
        <w:jc w:val="center"/>
      </w:pPr>
      <w:r w:rsidRPr="00FE74A6">
        <w:t>ОБРАЗОВАТЕЛЬНОЕ УЧРЕЖДЕНИЕ ВЫСШЕГО ОБРАЗОВАНИЯ</w:t>
      </w:r>
    </w:p>
    <w:p w14:paraId="16719190" w14:textId="77777777" w:rsidR="00FE74A6" w:rsidRPr="00FE74A6" w:rsidRDefault="00FE74A6" w:rsidP="00FE74A6">
      <w:pPr>
        <w:jc w:val="center"/>
      </w:pPr>
      <w:r w:rsidRPr="00FE74A6">
        <w:t>«УФИМСКИЙ УНИВЕРСИТЕТ НАУКИ И ТЕХНОЛОГИЙ»</w:t>
      </w:r>
    </w:p>
    <w:p w14:paraId="1DEA10AA" w14:textId="77777777" w:rsidR="00FE74A6" w:rsidRPr="00FE74A6" w:rsidRDefault="00FE74A6" w:rsidP="00FE74A6">
      <w:pPr>
        <w:jc w:val="center"/>
      </w:pPr>
    </w:p>
    <w:p w14:paraId="378E0AF2" w14:textId="77777777" w:rsidR="00FE74A6" w:rsidRPr="00FE74A6" w:rsidRDefault="00FE74A6" w:rsidP="00FE74A6">
      <w:pPr>
        <w:jc w:val="center"/>
      </w:pPr>
      <w:r>
        <w:t>ИНСТИТУТ ИНФОРМАТИКИ, МАТЕМАТИКИ И РОБОТОТЕХНИКИ</w:t>
      </w:r>
    </w:p>
    <w:p w14:paraId="5F46C0CD" w14:textId="77777777" w:rsidR="00FE74A6" w:rsidRPr="00FE74A6" w:rsidRDefault="00FE74A6" w:rsidP="00FE74A6">
      <w:pPr>
        <w:jc w:val="center"/>
      </w:pPr>
      <w:r>
        <w:t>КАФЕДРА ВЫЧИСЛИТЕЛЬНОЙ ТЕХНИКИ И ЗАЩИТЫ ИНФОРМАЦИИ</w:t>
      </w:r>
    </w:p>
    <w:p w14:paraId="385F5EFA" w14:textId="77777777" w:rsidR="00FE74A6" w:rsidRPr="00FE74A6" w:rsidRDefault="00FE74A6" w:rsidP="00FE74A6">
      <w:pPr>
        <w:jc w:val="center"/>
      </w:pPr>
    </w:p>
    <w:p w14:paraId="3DCB62E1" w14:textId="77777777" w:rsidR="00FE74A6" w:rsidRPr="00FE74A6" w:rsidRDefault="00FE74A6" w:rsidP="00FE74A6">
      <w:pPr>
        <w:jc w:val="center"/>
      </w:pPr>
    </w:p>
    <w:p w14:paraId="3E9D2535" w14:textId="77777777" w:rsidR="00FE74A6" w:rsidRPr="00FE74A6" w:rsidRDefault="00AE5BCF" w:rsidP="00AE5BCF">
      <w:pPr>
        <w:jc w:val="center"/>
      </w:pPr>
      <w:r>
        <w:t>ПРОИЗВОДСТВЕННАЯ ПРАКТИКА</w:t>
      </w:r>
    </w:p>
    <w:p w14:paraId="2DA9496E" w14:textId="77777777" w:rsidR="00FE74A6" w:rsidRPr="00FE74A6" w:rsidRDefault="00FE74A6" w:rsidP="00FE74A6">
      <w:pPr>
        <w:jc w:val="center"/>
      </w:pPr>
      <w:r w:rsidRPr="00FE74A6">
        <w:t>ПО ПРОГРАММЕ БАКАЛАВРИАТА</w:t>
      </w:r>
    </w:p>
    <w:p w14:paraId="5272DF5F" w14:textId="77777777" w:rsidR="00FE74A6" w:rsidRDefault="00FE74A6" w:rsidP="00FE74A6">
      <w:pPr>
        <w:jc w:val="center"/>
      </w:pPr>
    </w:p>
    <w:p w14:paraId="1BF01442" w14:textId="77777777" w:rsidR="00FE74A6" w:rsidRPr="00FE74A6" w:rsidRDefault="00FE74A6" w:rsidP="00FE74A6">
      <w:pPr>
        <w:jc w:val="center"/>
      </w:pPr>
    </w:p>
    <w:p w14:paraId="6445EC29" w14:textId="1B6DB6CF" w:rsidR="00FE74A6" w:rsidRPr="00FE74A6" w:rsidRDefault="003377E5" w:rsidP="00FE74A6">
      <w:pPr>
        <w:jc w:val="center"/>
      </w:pPr>
      <w:r>
        <w:t>ГАЙДАЙЧУК ДАНИЛ АЛЕКСЕЕВИЧ</w:t>
      </w:r>
    </w:p>
    <w:p w14:paraId="6981C5F8" w14:textId="77777777" w:rsidR="00FE74A6" w:rsidRPr="00FE74A6" w:rsidRDefault="00FE74A6" w:rsidP="00FE74A6">
      <w:pPr>
        <w:jc w:val="center"/>
      </w:pPr>
    </w:p>
    <w:p w14:paraId="3294BC92" w14:textId="77777777" w:rsidR="00FE74A6" w:rsidRPr="00FE74A6" w:rsidRDefault="00FE74A6" w:rsidP="00FE74A6">
      <w:pPr>
        <w:jc w:val="center"/>
      </w:pPr>
    </w:p>
    <w:p w14:paraId="1FCCB672" w14:textId="77777777" w:rsidR="003377E5" w:rsidRDefault="003377E5" w:rsidP="00FE74A6">
      <w:pPr>
        <w:jc w:val="center"/>
      </w:pPr>
      <w:r w:rsidRPr="003377E5">
        <w:t>АВТОМАТИЗАЦИЯ РУТИННЫХ ЗАДАЧ И РАЗРАБОТКА СРЕДСТВ</w:t>
      </w:r>
    </w:p>
    <w:p w14:paraId="2BF8BC70" w14:textId="77777777" w:rsidR="003377E5" w:rsidRDefault="003377E5" w:rsidP="00FE74A6">
      <w:pPr>
        <w:jc w:val="center"/>
      </w:pPr>
      <w:r w:rsidRPr="003377E5">
        <w:t>ПРОВЕДЕНИЯ АУДИТА</w:t>
      </w:r>
      <w:r>
        <w:t xml:space="preserve"> </w:t>
      </w:r>
      <w:r w:rsidRPr="003377E5">
        <w:t>СЛУЖБЫ КАТАЛОГОВ</w:t>
      </w:r>
    </w:p>
    <w:p w14:paraId="0F130216" w14:textId="3879993E" w:rsidR="00FE74A6" w:rsidRPr="00FE74A6" w:rsidRDefault="003377E5" w:rsidP="00FE74A6">
      <w:pPr>
        <w:jc w:val="center"/>
      </w:pPr>
      <w:r w:rsidRPr="003377E5">
        <w:t>WINDOWS SERVER (ACTIVE DIRECTORY)</w:t>
      </w:r>
      <w:r w:rsidR="00FE74A6" w:rsidRPr="00FE74A6">
        <w:t xml:space="preserve"> </w:t>
      </w:r>
    </w:p>
    <w:p w14:paraId="6743BFAF" w14:textId="77777777" w:rsidR="00FE74A6" w:rsidRPr="00FE74A6" w:rsidRDefault="00FE74A6" w:rsidP="00FE74A6">
      <w:pPr>
        <w:jc w:val="center"/>
      </w:pPr>
    </w:p>
    <w:p w14:paraId="2D1D9788" w14:textId="77777777" w:rsidR="00FE74A6" w:rsidRDefault="00FE74A6" w:rsidP="00FE74A6">
      <w:pPr>
        <w:jc w:val="center"/>
      </w:pPr>
    </w:p>
    <w:p w14:paraId="6C685B79" w14:textId="77777777" w:rsidR="006270D0" w:rsidRDefault="006270D0" w:rsidP="00FE74A6">
      <w:pPr>
        <w:jc w:val="center"/>
      </w:pPr>
    </w:p>
    <w:p w14:paraId="208A3AB8" w14:textId="77777777" w:rsidR="006270D0" w:rsidRDefault="006270D0" w:rsidP="00FE74A6">
      <w:pPr>
        <w:jc w:val="center"/>
      </w:pPr>
    </w:p>
    <w:p w14:paraId="53BA04FA" w14:textId="77777777" w:rsidR="006270D0" w:rsidRPr="00FE74A6" w:rsidRDefault="006270D0" w:rsidP="00FE74A6">
      <w:pPr>
        <w:jc w:val="center"/>
      </w:pPr>
    </w:p>
    <w:p w14:paraId="634B1904" w14:textId="77777777" w:rsidR="00FE74A6" w:rsidRPr="00FE74A6" w:rsidRDefault="00FE74A6" w:rsidP="00FE74A6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55"/>
        <w:gridCol w:w="5144"/>
      </w:tblGrid>
      <w:tr w:rsidR="00FE74A6" w:rsidRPr="00FE74A6" w14:paraId="648FE23B" w14:textId="77777777" w:rsidTr="002C7F66">
        <w:tc>
          <w:tcPr>
            <w:tcW w:w="5281" w:type="dxa"/>
            <w:shd w:val="clear" w:color="auto" w:fill="auto"/>
          </w:tcPr>
          <w:p w14:paraId="530B9BC6" w14:textId="77777777" w:rsidR="00FE74A6" w:rsidRPr="00FE74A6" w:rsidRDefault="00FE74A6" w:rsidP="00FE74A6">
            <w:pPr>
              <w:jc w:val="right"/>
            </w:pPr>
          </w:p>
        </w:tc>
        <w:tc>
          <w:tcPr>
            <w:tcW w:w="5282" w:type="dxa"/>
            <w:shd w:val="clear" w:color="auto" w:fill="auto"/>
          </w:tcPr>
          <w:p w14:paraId="7F63D54A" w14:textId="77777777" w:rsidR="00FE74A6" w:rsidRPr="00FE74A6" w:rsidRDefault="00FE74A6" w:rsidP="00FE74A6">
            <w:pPr>
              <w:rPr>
                <w:sz w:val="22"/>
                <w:szCs w:val="22"/>
              </w:rPr>
            </w:pPr>
            <w:r w:rsidRPr="00FE74A6">
              <w:rPr>
                <w:sz w:val="22"/>
                <w:szCs w:val="22"/>
              </w:rPr>
              <w:t>Выполнил:</w:t>
            </w:r>
          </w:p>
          <w:p w14:paraId="33FA7A56" w14:textId="132061F4" w:rsidR="00FE74A6" w:rsidRPr="00FE74A6" w:rsidRDefault="00FE74A6" w:rsidP="00FE74A6">
            <w:pPr>
              <w:rPr>
                <w:sz w:val="22"/>
                <w:szCs w:val="22"/>
              </w:rPr>
            </w:pPr>
            <w:r w:rsidRPr="00FE74A6">
              <w:rPr>
                <w:sz w:val="22"/>
                <w:szCs w:val="22"/>
              </w:rPr>
              <w:t xml:space="preserve">Студент </w:t>
            </w:r>
            <w:r w:rsidR="003377E5">
              <w:rPr>
                <w:sz w:val="22"/>
                <w:szCs w:val="22"/>
              </w:rPr>
              <w:t>3</w:t>
            </w:r>
            <w:r w:rsidRPr="00FE74A6">
              <w:rPr>
                <w:sz w:val="22"/>
                <w:szCs w:val="22"/>
              </w:rPr>
              <w:t xml:space="preserve"> курса </w:t>
            </w:r>
            <w:r w:rsidR="003377E5">
              <w:rPr>
                <w:sz w:val="22"/>
                <w:szCs w:val="22"/>
              </w:rPr>
              <w:t xml:space="preserve">очной </w:t>
            </w:r>
            <w:r w:rsidRPr="00FE74A6">
              <w:rPr>
                <w:sz w:val="22"/>
                <w:szCs w:val="22"/>
              </w:rPr>
              <w:t>формы обучения</w:t>
            </w:r>
          </w:p>
          <w:p w14:paraId="2B33F1DC" w14:textId="47181091" w:rsidR="00FE74A6" w:rsidRPr="00FE74A6" w:rsidRDefault="00FE74A6" w:rsidP="00FE74A6">
            <w:pPr>
              <w:rPr>
                <w:sz w:val="22"/>
                <w:szCs w:val="22"/>
              </w:rPr>
            </w:pPr>
            <w:r w:rsidRPr="00FE74A6">
              <w:rPr>
                <w:sz w:val="22"/>
                <w:szCs w:val="22"/>
              </w:rPr>
              <w:t>Направление подготовки (специальность)</w:t>
            </w:r>
            <w:r w:rsidR="003377E5">
              <w:rPr>
                <w:sz w:val="22"/>
                <w:szCs w:val="22"/>
              </w:rPr>
              <w:t>: Информационная безопасность</w:t>
            </w:r>
          </w:p>
          <w:p w14:paraId="02D25CBE" w14:textId="598A07B3" w:rsidR="00FE74A6" w:rsidRPr="00FE74A6" w:rsidRDefault="00FE74A6" w:rsidP="00FE74A6">
            <w:pPr>
              <w:rPr>
                <w:sz w:val="22"/>
                <w:szCs w:val="22"/>
              </w:rPr>
            </w:pPr>
            <w:r w:rsidRPr="00FE74A6">
              <w:rPr>
                <w:sz w:val="22"/>
                <w:szCs w:val="22"/>
              </w:rPr>
              <w:t>Направленность (профиль)</w:t>
            </w:r>
            <w:r w:rsidR="003377E5">
              <w:rPr>
                <w:sz w:val="22"/>
                <w:szCs w:val="22"/>
              </w:rPr>
              <w:t>: Безопасность автоматизированных систем</w:t>
            </w:r>
          </w:p>
          <w:p w14:paraId="5B3C9401" w14:textId="77777777" w:rsidR="00FE74A6" w:rsidRPr="00FE74A6" w:rsidRDefault="00FE74A6" w:rsidP="00FE74A6">
            <w:pPr>
              <w:jc w:val="right"/>
            </w:pPr>
          </w:p>
          <w:p w14:paraId="3E06BFEF" w14:textId="77777777" w:rsidR="00FE74A6" w:rsidRPr="00FE74A6" w:rsidRDefault="00FE74A6" w:rsidP="00FE74A6">
            <w:pPr>
              <w:jc w:val="right"/>
              <w:rPr>
                <w:sz w:val="22"/>
                <w:szCs w:val="22"/>
              </w:rPr>
            </w:pPr>
          </w:p>
          <w:p w14:paraId="23FE0EF0" w14:textId="77777777" w:rsidR="00FE74A6" w:rsidRPr="00FE74A6" w:rsidRDefault="00FE74A6" w:rsidP="00FE74A6">
            <w:pPr>
              <w:jc w:val="right"/>
              <w:rPr>
                <w:sz w:val="22"/>
                <w:szCs w:val="22"/>
              </w:rPr>
            </w:pPr>
          </w:p>
        </w:tc>
      </w:tr>
      <w:tr w:rsidR="00FE74A6" w:rsidRPr="00FE74A6" w14:paraId="50E28AC7" w14:textId="77777777" w:rsidTr="002C7F66">
        <w:tc>
          <w:tcPr>
            <w:tcW w:w="5281" w:type="dxa"/>
            <w:shd w:val="clear" w:color="auto" w:fill="auto"/>
          </w:tcPr>
          <w:p w14:paraId="7EE6D17D" w14:textId="77777777" w:rsidR="00FE74A6" w:rsidRPr="00FE74A6" w:rsidRDefault="00FE74A6" w:rsidP="00FE74A6">
            <w:pPr>
              <w:jc w:val="center"/>
            </w:pPr>
          </w:p>
          <w:p w14:paraId="77FFA35D" w14:textId="77777777" w:rsidR="00FE74A6" w:rsidRPr="00FE74A6" w:rsidRDefault="00FE74A6" w:rsidP="00FE74A6">
            <w:pPr>
              <w:jc w:val="right"/>
              <w:rPr>
                <w:sz w:val="20"/>
                <w:szCs w:val="20"/>
              </w:rPr>
            </w:pPr>
          </w:p>
          <w:p w14:paraId="252B29D6" w14:textId="77777777" w:rsidR="00FE74A6" w:rsidRPr="00FE74A6" w:rsidRDefault="00FE74A6" w:rsidP="00FE74A6">
            <w:pPr>
              <w:jc w:val="right"/>
            </w:pPr>
          </w:p>
          <w:p w14:paraId="03F0C4BF" w14:textId="77777777" w:rsidR="00FE74A6" w:rsidRPr="00FE74A6" w:rsidRDefault="00FE74A6" w:rsidP="00FE74A6"/>
        </w:tc>
        <w:tc>
          <w:tcPr>
            <w:tcW w:w="5282" w:type="dxa"/>
            <w:shd w:val="clear" w:color="auto" w:fill="auto"/>
          </w:tcPr>
          <w:p w14:paraId="46B88A3C" w14:textId="77777777" w:rsidR="00FE74A6" w:rsidRPr="00FE74A6" w:rsidRDefault="00CC41A8" w:rsidP="00FE74A6">
            <w:r>
              <w:t>Руководитель</w:t>
            </w:r>
          </w:p>
          <w:p w14:paraId="309BF823" w14:textId="64CD5894" w:rsidR="00FE74A6" w:rsidRPr="00FE74A6" w:rsidRDefault="003377E5" w:rsidP="00FE74A6">
            <w:r>
              <w:t>кандидат технических наук, доцент</w:t>
            </w:r>
          </w:p>
          <w:p w14:paraId="6A8B3679" w14:textId="77777777" w:rsidR="00FE74A6" w:rsidRPr="00FE74A6" w:rsidRDefault="00FE74A6" w:rsidP="00FE74A6">
            <w:pPr>
              <w:rPr>
                <w:sz w:val="20"/>
                <w:szCs w:val="20"/>
              </w:rPr>
            </w:pPr>
            <w:r w:rsidRPr="00FE74A6">
              <w:rPr>
                <w:sz w:val="20"/>
                <w:szCs w:val="20"/>
              </w:rPr>
              <w:t>(ученая степень, ученое звание, должность)</w:t>
            </w:r>
          </w:p>
          <w:p w14:paraId="79B59F0A" w14:textId="77777777" w:rsidR="00FE74A6" w:rsidRPr="00FE74A6" w:rsidRDefault="00FE74A6" w:rsidP="00FE74A6"/>
          <w:p w14:paraId="47A32FBA" w14:textId="6B2B559B" w:rsidR="00FE74A6" w:rsidRPr="00FE74A6" w:rsidRDefault="003377E5" w:rsidP="00FE74A6">
            <w:pPr>
              <w:ind w:firstLine="1240"/>
              <w:jc w:val="right"/>
            </w:pPr>
            <w:r>
              <w:t>А.Д. Кириллова</w:t>
            </w:r>
          </w:p>
          <w:p w14:paraId="5A6ADE64" w14:textId="77777777" w:rsidR="00FE74A6" w:rsidRPr="00FE74A6" w:rsidRDefault="00FE74A6" w:rsidP="00FE74A6">
            <w:pPr>
              <w:jc w:val="right"/>
              <w:rPr>
                <w:sz w:val="22"/>
                <w:szCs w:val="22"/>
              </w:rPr>
            </w:pPr>
            <w:r w:rsidRPr="00FE74A6">
              <w:rPr>
                <w:sz w:val="20"/>
                <w:szCs w:val="20"/>
              </w:rPr>
              <w:t xml:space="preserve"> (И.О. Фамилия)</w:t>
            </w:r>
          </w:p>
        </w:tc>
      </w:tr>
      <w:tr w:rsidR="00FE74A6" w:rsidRPr="00FE74A6" w14:paraId="3A2D57FB" w14:textId="77777777" w:rsidTr="002C7F66">
        <w:tc>
          <w:tcPr>
            <w:tcW w:w="5281" w:type="dxa"/>
            <w:shd w:val="clear" w:color="auto" w:fill="auto"/>
          </w:tcPr>
          <w:p w14:paraId="1DF2D614" w14:textId="77777777" w:rsidR="00FE74A6" w:rsidRPr="00FE74A6" w:rsidRDefault="00FE74A6" w:rsidP="00FE74A6">
            <w:pPr>
              <w:jc w:val="center"/>
            </w:pPr>
          </w:p>
        </w:tc>
        <w:tc>
          <w:tcPr>
            <w:tcW w:w="5282" w:type="dxa"/>
            <w:shd w:val="clear" w:color="auto" w:fill="auto"/>
          </w:tcPr>
          <w:p w14:paraId="080B7252" w14:textId="77777777" w:rsidR="00FE74A6" w:rsidRPr="00FE74A6" w:rsidRDefault="00FE74A6" w:rsidP="00FE74A6"/>
        </w:tc>
      </w:tr>
    </w:tbl>
    <w:p w14:paraId="789507C1" w14:textId="77777777" w:rsidR="00FE74A6" w:rsidRPr="00FE74A6" w:rsidRDefault="00FE74A6" w:rsidP="00FE74A6">
      <w:pPr>
        <w:jc w:val="center"/>
      </w:pPr>
    </w:p>
    <w:p w14:paraId="08577393" w14:textId="77777777" w:rsidR="00FE74A6" w:rsidRDefault="00FE74A6" w:rsidP="00FE74A6">
      <w:pPr>
        <w:jc w:val="center"/>
      </w:pPr>
    </w:p>
    <w:p w14:paraId="064939D0" w14:textId="77777777" w:rsidR="009811E8" w:rsidRDefault="009811E8" w:rsidP="00FE74A6">
      <w:pPr>
        <w:jc w:val="center"/>
      </w:pPr>
    </w:p>
    <w:p w14:paraId="423B97EF" w14:textId="77777777" w:rsidR="00CC41A8" w:rsidRDefault="00CC41A8" w:rsidP="00FE74A6">
      <w:pPr>
        <w:jc w:val="center"/>
      </w:pPr>
    </w:p>
    <w:p w14:paraId="03408E95" w14:textId="77777777" w:rsidR="00CC41A8" w:rsidRDefault="00CC41A8" w:rsidP="00FE74A6">
      <w:pPr>
        <w:jc w:val="center"/>
      </w:pPr>
    </w:p>
    <w:p w14:paraId="503F69B2" w14:textId="77777777" w:rsidR="00CC41A8" w:rsidRDefault="00CC41A8" w:rsidP="00FE74A6">
      <w:pPr>
        <w:jc w:val="center"/>
      </w:pPr>
    </w:p>
    <w:p w14:paraId="2BC6A1C4" w14:textId="77777777" w:rsidR="00CC41A8" w:rsidRDefault="00CC41A8" w:rsidP="00FE74A6">
      <w:pPr>
        <w:jc w:val="center"/>
      </w:pPr>
    </w:p>
    <w:p w14:paraId="7E389658" w14:textId="77777777" w:rsidR="00CC41A8" w:rsidRDefault="00CC41A8" w:rsidP="00FE74A6">
      <w:pPr>
        <w:jc w:val="center"/>
      </w:pPr>
    </w:p>
    <w:p w14:paraId="5BECAC5F" w14:textId="77777777" w:rsidR="00CC41A8" w:rsidRDefault="00CC41A8" w:rsidP="00FE74A6">
      <w:pPr>
        <w:jc w:val="center"/>
      </w:pPr>
    </w:p>
    <w:p w14:paraId="219DA2D6" w14:textId="77777777" w:rsidR="00CC41A8" w:rsidRDefault="00CC41A8" w:rsidP="00FE74A6">
      <w:pPr>
        <w:jc w:val="center"/>
      </w:pPr>
    </w:p>
    <w:p w14:paraId="377CBBEB" w14:textId="77777777" w:rsidR="00CC41A8" w:rsidRDefault="00CC41A8" w:rsidP="00FE74A6">
      <w:pPr>
        <w:jc w:val="center"/>
      </w:pPr>
    </w:p>
    <w:p w14:paraId="4741E77C" w14:textId="77777777" w:rsidR="009811E8" w:rsidRDefault="009811E8" w:rsidP="00FE74A6">
      <w:pPr>
        <w:jc w:val="center"/>
      </w:pPr>
    </w:p>
    <w:p w14:paraId="465A53F7" w14:textId="77777777" w:rsidR="009811E8" w:rsidRPr="00FE74A6" w:rsidRDefault="009811E8" w:rsidP="00FE74A6">
      <w:pPr>
        <w:jc w:val="center"/>
      </w:pPr>
    </w:p>
    <w:p w14:paraId="1254155B" w14:textId="77777777" w:rsidR="00FE74A6" w:rsidRPr="00FE74A6" w:rsidRDefault="00FE74A6" w:rsidP="00FE74A6">
      <w:pPr>
        <w:jc w:val="center"/>
      </w:pPr>
    </w:p>
    <w:p w14:paraId="3EC409BE" w14:textId="77777777" w:rsidR="00BA0FB2" w:rsidRDefault="00FE74A6" w:rsidP="00AE5BCF">
      <w:pPr>
        <w:jc w:val="center"/>
        <w:rPr>
          <w:sz w:val="28"/>
          <w:szCs w:val="28"/>
        </w:rPr>
        <w:sectPr w:rsidR="00BA0FB2" w:rsidSect="00B84F94">
          <w:footerReference w:type="default" r:id="rId8"/>
          <w:pgSz w:w="11906" w:h="16838" w:code="9"/>
          <w:pgMar w:top="851" w:right="289" w:bottom="794" w:left="1418" w:header="709" w:footer="709" w:gutter="0"/>
          <w:pgNumType w:start="2"/>
          <w:cols w:space="708"/>
          <w:titlePg/>
          <w:docGrid w:linePitch="360"/>
        </w:sectPr>
      </w:pPr>
      <w:r>
        <w:t>Уфа</w:t>
      </w:r>
      <w:r w:rsidRPr="00FE74A6">
        <w:t xml:space="preserve"> – 20</w:t>
      </w:r>
      <w:r w:rsidR="00AE5BCF">
        <w:t>25</w:t>
      </w:r>
    </w:p>
    <w:p w14:paraId="01B69505" w14:textId="77777777" w:rsidR="00AE5BCF" w:rsidRPr="0043613D" w:rsidRDefault="00AE5BCF" w:rsidP="00AE5BCF">
      <w:pPr>
        <w:pStyle w:val="21"/>
        <w:spacing w:line="360" w:lineRule="auto"/>
        <w:ind w:firstLine="0"/>
        <w:jc w:val="center"/>
        <w:rPr>
          <w:sz w:val="32"/>
        </w:rPr>
      </w:pPr>
      <w:r w:rsidRPr="0043613D">
        <w:rPr>
          <w:sz w:val="32"/>
        </w:rPr>
        <w:lastRenderedPageBreak/>
        <w:t>СОДЕРЖАНИЕ</w:t>
      </w:r>
    </w:p>
    <w:p w14:paraId="547F8FDF" w14:textId="77777777" w:rsidR="00AE5BCF" w:rsidRPr="00AE5BCF" w:rsidRDefault="00AE5BCF" w:rsidP="00AE5BCF">
      <w:pPr>
        <w:spacing w:line="360" w:lineRule="auto"/>
        <w:ind w:firstLine="709"/>
        <w:jc w:val="both"/>
        <w:rPr>
          <w:sz w:val="28"/>
        </w:rPr>
      </w:pPr>
    </w:p>
    <w:p w14:paraId="3CBF3A8D" w14:textId="77777777" w:rsidR="00AE5BCF" w:rsidRPr="00AE5BCF" w:rsidRDefault="00AE5BCF" w:rsidP="00AE5BCF">
      <w:pPr>
        <w:spacing w:line="360" w:lineRule="auto"/>
        <w:ind w:firstLine="709"/>
        <w:jc w:val="both"/>
        <w:rPr>
          <w:sz w:val="28"/>
        </w:rPr>
      </w:pPr>
      <w:r w:rsidRPr="00AE5BCF">
        <w:rPr>
          <w:sz w:val="28"/>
        </w:rPr>
        <w:t>…</w:t>
      </w:r>
    </w:p>
    <w:p w14:paraId="0F360A38" w14:textId="77777777" w:rsidR="00AE5BCF" w:rsidRPr="0043613D" w:rsidRDefault="00AE5BCF" w:rsidP="00AE5BCF">
      <w:pPr>
        <w:pStyle w:val="21"/>
        <w:spacing w:line="360" w:lineRule="auto"/>
        <w:ind w:firstLine="0"/>
        <w:jc w:val="center"/>
        <w:rPr>
          <w:sz w:val="32"/>
        </w:rPr>
      </w:pPr>
      <w:r w:rsidRPr="0043613D">
        <w:rPr>
          <w:sz w:val="32"/>
        </w:rPr>
        <w:t>ВВЕДЕНИЕ</w:t>
      </w:r>
    </w:p>
    <w:p w14:paraId="2732B567" w14:textId="77777777" w:rsidR="00AE5BCF" w:rsidRPr="00AE5BCF" w:rsidRDefault="00AE5BCF" w:rsidP="00AE5BCF">
      <w:pPr>
        <w:spacing w:line="360" w:lineRule="auto"/>
        <w:ind w:firstLine="709"/>
        <w:jc w:val="both"/>
        <w:rPr>
          <w:sz w:val="28"/>
        </w:rPr>
      </w:pPr>
    </w:p>
    <w:p w14:paraId="5F65E697" w14:textId="77777777" w:rsidR="00AE5BCF" w:rsidRDefault="00AE5BCF" w:rsidP="00AE5BCF">
      <w:pPr>
        <w:spacing w:line="360" w:lineRule="auto"/>
        <w:ind w:firstLine="709"/>
        <w:jc w:val="both"/>
        <w:rPr>
          <w:sz w:val="28"/>
        </w:rPr>
      </w:pPr>
      <w:r w:rsidRPr="00AE5BCF">
        <w:rPr>
          <w:sz w:val="28"/>
        </w:rPr>
        <w:t>…</w:t>
      </w:r>
    </w:p>
    <w:p w14:paraId="634C1535" w14:textId="77777777" w:rsidR="00AE5BCF" w:rsidRDefault="00AE5BCF" w:rsidP="00AE5BCF">
      <w:pPr>
        <w:spacing w:line="360" w:lineRule="auto"/>
        <w:ind w:firstLine="709"/>
        <w:jc w:val="both"/>
        <w:rPr>
          <w:sz w:val="28"/>
        </w:rPr>
      </w:pPr>
    </w:p>
    <w:p w14:paraId="78D670BC" w14:textId="77777777" w:rsidR="00AE5BCF" w:rsidRPr="00AE5BCF" w:rsidRDefault="00AE5BCF" w:rsidP="00AE5BC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Тип –</w:t>
      </w:r>
      <w:r w:rsidRPr="00AE5BCF">
        <w:rPr>
          <w:sz w:val="28"/>
        </w:rPr>
        <w:t xml:space="preserve"> Times New Roman. </w:t>
      </w:r>
    </w:p>
    <w:p w14:paraId="55AFDE5F" w14:textId="77777777" w:rsidR="00AE5BCF" w:rsidRPr="00AE5BCF" w:rsidRDefault="00AE5BCF" w:rsidP="00AE5BCF">
      <w:pPr>
        <w:spacing w:line="360" w:lineRule="auto"/>
        <w:ind w:firstLine="709"/>
        <w:jc w:val="both"/>
        <w:rPr>
          <w:sz w:val="28"/>
        </w:rPr>
      </w:pPr>
      <w:r w:rsidRPr="00AE5BCF">
        <w:rPr>
          <w:sz w:val="28"/>
        </w:rPr>
        <w:t xml:space="preserve">Размер для основного текста – 14 пт. </w:t>
      </w:r>
    </w:p>
    <w:p w14:paraId="56F2C8F0" w14:textId="77777777" w:rsidR="00AE5BCF" w:rsidRPr="00AE5BCF" w:rsidRDefault="00AE5BCF" w:rsidP="00AE5BCF">
      <w:pPr>
        <w:spacing w:line="360" w:lineRule="auto"/>
        <w:ind w:firstLine="709"/>
        <w:jc w:val="both"/>
        <w:rPr>
          <w:sz w:val="28"/>
        </w:rPr>
      </w:pPr>
      <w:r w:rsidRPr="00AE5BCF">
        <w:rPr>
          <w:sz w:val="28"/>
        </w:rPr>
        <w:t xml:space="preserve">В таблицах и подрисуночных надписях – допускается 12 пт. </w:t>
      </w:r>
    </w:p>
    <w:p w14:paraId="3B1384A4" w14:textId="77777777" w:rsidR="00AE5BCF" w:rsidRPr="00AE5BCF" w:rsidRDefault="00AE5BCF" w:rsidP="00AE5BCF">
      <w:pPr>
        <w:spacing w:line="360" w:lineRule="auto"/>
        <w:ind w:firstLine="709"/>
        <w:jc w:val="both"/>
        <w:rPr>
          <w:sz w:val="28"/>
        </w:rPr>
      </w:pPr>
      <w:r w:rsidRPr="00AE5BCF">
        <w:rPr>
          <w:sz w:val="28"/>
        </w:rPr>
        <w:t xml:space="preserve">Выравнивание текста по ширине. </w:t>
      </w:r>
    </w:p>
    <w:p w14:paraId="76D45F2B" w14:textId="16B3C3C4" w:rsidR="00AE5BCF" w:rsidRPr="00AE5BCF" w:rsidRDefault="00AE5BCF" w:rsidP="00AE5BCF">
      <w:pPr>
        <w:spacing w:line="360" w:lineRule="auto"/>
        <w:ind w:firstLine="709"/>
        <w:jc w:val="both"/>
        <w:rPr>
          <w:sz w:val="28"/>
        </w:rPr>
      </w:pPr>
      <w:r w:rsidRPr="00AE5BCF">
        <w:rPr>
          <w:sz w:val="28"/>
        </w:rPr>
        <w:t>Межстрочный</w:t>
      </w:r>
      <w:r>
        <w:rPr>
          <w:sz w:val="28"/>
        </w:rPr>
        <w:t xml:space="preserve"> интервал</w:t>
      </w:r>
      <w:r w:rsidRPr="00AE5BCF">
        <w:rPr>
          <w:sz w:val="28"/>
        </w:rPr>
        <w:t xml:space="preserve"> – </w:t>
      </w:r>
      <w:r w:rsidR="003377E5">
        <w:rPr>
          <w:sz w:val="28"/>
        </w:rPr>
        <w:t>полуторный (в таблицах</w:t>
      </w:r>
      <w:r>
        <w:rPr>
          <w:sz w:val="28"/>
        </w:rPr>
        <w:t xml:space="preserve"> </w:t>
      </w:r>
      <w:r w:rsidRPr="00AE5BCF">
        <w:rPr>
          <w:sz w:val="28"/>
        </w:rPr>
        <w:t>допускается</w:t>
      </w:r>
      <w:r>
        <w:rPr>
          <w:sz w:val="28"/>
        </w:rPr>
        <w:t xml:space="preserve"> одинар</w:t>
      </w:r>
      <w:r w:rsidRPr="00AE5BCF">
        <w:rPr>
          <w:sz w:val="28"/>
        </w:rPr>
        <w:t xml:space="preserve">ный). </w:t>
      </w:r>
    </w:p>
    <w:p w14:paraId="4C53DB6C" w14:textId="77777777" w:rsidR="00AE5BCF" w:rsidRDefault="00AE5BCF" w:rsidP="00AE5BCF">
      <w:pPr>
        <w:spacing w:line="360" w:lineRule="auto"/>
        <w:ind w:firstLine="709"/>
        <w:jc w:val="both"/>
        <w:rPr>
          <w:sz w:val="28"/>
        </w:rPr>
      </w:pPr>
      <w:r w:rsidRPr="00AE5BCF">
        <w:rPr>
          <w:sz w:val="28"/>
        </w:rPr>
        <w:t>Абзацный отступ 1,25 см.</w:t>
      </w:r>
    </w:p>
    <w:p w14:paraId="4815A02A" w14:textId="77777777" w:rsidR="005806A2" w:rsidRDefault="005806A2" w:rsidP="0043613D">
      <w:pPr>
        <w:spacing w:line="360" w:lineRule="auto"/>
        <w:ind w:firstLine="709"/>
        <w:jc w:val="both"/>
        <w:rPr>
          <w:sz w:val="28"/>
        </w:rPr>
      </w:pPr>
    </w:p>
    <w:p w14:paraId="00AE549C" w14:textId="77777777" w:rsidR="005806A2" w:rsidRDefault="005806A2" w:rsidP="0043613D">
      <w:pPr>
        <w:spacing w:line="360" w:lineRule="auto"/>
        <w:ind w:firstLine="709"/>
        <w:jc w:val="both"/>
        <w:rPr>
          <w:sz w:val="28"/>
        </w:rPr>
      </w:pPr>
    </w:p>
    <w:p w14:paraId="3AF0A6FC" w14:textId="77777777" w:rsidR="0043613D" w:rsidRDefault="0043613D" w:rsidP="0043613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«СОДЕРЖАНИЕ», «ВВЕДЕНИЕ», «ЗАКЛЮЧЕНИЕ», «СПИСОК ЛИТЕРАТУРЫ», «ПРИ</w:t>
      </w:r>
      <w:r w:rsidRPr="0043613D">
        <w:rPr>
          <w:sz w:val="28"/>
        </w:rPr>
        <w:t xml:space="preserve">ЛОЖЕНИЕ» следует располагать в середине строки без точки в конце и печатать прописными буквами 16 </w:t>
      </w:r>
      <w:proofErr w:type="spellStart"/>
      <w:r w:rsidRPr="0043613D">
        <w:rPr>
          <w:sz w:val="28"/>
        </w:rPr>
        <w:t>пт</w:t>
      </w:r>
      <w:proofErr w:type="spellEnd"/>
      <w:r w:rsidRPr="0043613D">
        <w:rPr>
          <w:sz w:val="28"/>
        </w:rPr>
        <w:t>, полужирным ш</w:t>
      </w:r>
      <w:r>
        <w:rPr>
          <w:sz w:val="28"/>
        </w:rPr>
        <w:t>рифтом, не подчеркивая. Выравни</w:t>
      </w:r>
      <w:r w:rsidRPr="0043613D">
        <w:rPr>
          <w:sz w:val="28"/>
        </w:rPr>
        <w:t>ваются по цент</w:t>
      </w:r>
      <w:r>
        <w:rPr>
          <w:sz w:val="28"/>
        </w:rPr>
        <w:t xml:space="preserve">ру без абзацного отступа. Точка в конце заголовка </w:t>
      </w:r>
      <w:r w:rsidRPr="0043613D">
        <w:rPr>
          <w:sz w:val="28"/>
        </w:rPr>
        <w:t>не ставится</w:t>
      </w:r>
      <w:r>
        <w:rPr>
          <w:sz w:val="28"/>
        </w:rPr>
        <w:t>.</w:t>
      </w:r>
    </w:p>
    <w:p w14:paraId="3D42E1DF" w14:textId="77777777" w:rsidR="0043613D" w:rsidRDefault="006642CD" w:rsidP="006642C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Заголовок раздела</w:t>
      </w:r>
      <w:r w:rsidRPr="006642CD">
        <w:rPr>
          <w:sz w:val="28"/>
        </w:rPr>
        <w:t xml:space="preserve"> содержит номер раздел</w:t>
      </w:r>
      <w:r>
        <w:rPr>
          <w:sz w:val="28"/>
        </w:rPr>
        <w:t xml:space="preserve">а и его название. Заголовки разделов печатаются с прописной буквы 16 </w:t>
      </w:r>
      <w:proofErr w:type="spellStart"/>
      <w:r>
        <w:rPr>
          <w:sz w:val="28"/>
        </w:rPr>
        <w:t>пт</w:t>
      </w:r>
      <w:proofErr w:type="spellEnd"/>
      <w:r>
        <w:rPr>
          <w:sz w:val="28"/>
        </w:rPr>
        <w:t xml:space="preserve">, полужирным </w:t>
      </w:r>
      <w:r w:rsidRPr="006642CD">
        <w:rPr>
          <w:sz w:val="28"/>
        </w:rPr>
        <w:t>шрифтом, не подчеркивая, выравниваются по центру без абзацного отступа</w:t>
      </w:r>
      <w:r>
        <w:rPr>
          <w:sz w:val="28"/>
        </w:rPr>
        <w:t>.</w:t>
      </w:r>
    </w:p>
    <w:p w14:paraId="49E00286" w14:textId="77777777" w:rsidR="0043613D" w:rsidRDefault="00AB5BB1" w:rsidP="00AB5BB1">
      <w:pPr>
        <w:spacing w:line="360" w:lineRule="auto"/>
        <w:ind w:firstLine="709"/>
        <w:jc w:val="both"/>
        <w:rPr>
          <w:sz w:val="28"/>
        </w:rPr>
      </w:pPr>
      <w:r w:rsidRPr="00AB5BB1">
        <w:rPr>
          <w:sz w:val="28"/>
        </w:rPr>
        <w:t>Заголовки подразделов, пунктов следует</w:t>
      </w:r>
      <w:r w:rsidR="00C653BB">
        <w:rPr>
          <w:sz w:val="28"/>
        </w:rPr>
        <w:t xml:space="preserve"> печатать с прописной</w:t>
      </w:r>
      <w:r w:rsidRPr="00AB5BB1">
        <w:rPr>
          <w:sz w:val="28"/>
        </w:rPr>
        <w:t xml:space="preserve"> буквы </w:t>
      </w:r>
      <w:r w:rsidR="00C653BB">
        <w:rPr>
          <w:sz w:val="28"/>
        </w:rPr>
        <w:t xml:space="preserve">14 </w:t>
      </w:r>
      <w:proofErr w:type="spellStart"/>
      <w:r w:rsidR="00C653BB">
        <w:rPr>
          <w:sz w:val="28"/>
        </w:rPr>
        <w:t>пт</w:t>
      </w:r>
      <w:proofErr w:type="spellEnd"/>
      <w:r w:rsidR="00C653BB">
        <w:rPr>
          <w:sz w:val="28"/>
        </w:rPr>
        <w:t xml:space="preserve">, </w:t>
      </w:r>
      <w:r w:rsidRPr="00AB5BB1">
        <w:rPr>
          <w:sz w:val="28"/>
        </w:rPr>
        <w:t>полужирным шрифтом, не подчеркивая, с абзацного отступа без точки в конце</w:t>
      </w:r>
      <w:r w:rsidR="00C653BB">
        <w:rPr>
          <w:sz w:val="28"/>
        </w:rPr>
        <w:t>.</w:t>
      </w:r>
    </w:p>
    <w:p w14:paraId="31CDB8B4" w14:textId="77777777" w:rsidR="00732A0B" w:rsidRDefault="00732A0B" w:rsidP="00732A0B">
      <w:pPr>
        <w:spacing w:line="360" w:lineRule="auto"/>
        <w:ind w:firstLine="709"/>
        <w:jc w:val="both"/>
        <w:rPr>
          <w:sz w:val="28"/>
        </w:rPr>
      </w:pPr>
      <w:r w:rsidRPr="00732A0B">
        <w:rPr>
          <w:sz w:val="28"/>
        </w:rPr>
        <w:t>Таблица (тип шрифта – Times New Roman</w:t>
      </w:r>
      <w:r>
        <w:rPr>
          <w:sz w:val="28"/>
        </w:rPr>
        <w:t xml:space="preserve">, размер – 14 </w:t>
      </w:r>
      <w:proofErr w:type="spellStart"/>
      <w:r>
        <w:rPr>
          <w:sz w:val="28"/>
        </w:rPr>
        <w:t>пт</w:t>
      </w:r>
      <w:proofErr w:type="spellEnd"/>
      <w:r>
        <w:rPr>
          <w:sz w:val="28"/>
        </w:rPr>
        <w:t>, также допуска</w:t>
      </w:r>
      <w:r w:rsidRPr="00732A0B">
        <w:rPr>
          <w:sz w:val="28"/>
        </w:rPr>
        <w:t xml:space="preserve">ется 12 </w:t>
      </w:r>
      <w:proofErr w:type="spellStart"/>
      <w:r w:rsidRPr="00732A0B">
        <w:rPr>
          <w:sz w:val="28"/>
        </w:rPr>
        <w:t>пт</w:t>
      </w:r>
      <w:proofErr w:type="spellEnd"/>
      <w:r w:rsidRPr="00732A0B">
        <w:rPr>
          <w:sz w:val="28"/>
        </w:rPr>
        <w:t xml:space="preserve">) располагается по центру непосредственно после текста, в котором впервые дана ссылка на нее; при ссылке пишется слово «таблица» с указанием ее </w:t>
      </w:r>
      <w:r>
        <w:rPr>
          <w:sz w:val="28"/>
        </w:rPr>
        <w:t xml:space="preserve">номера. Обозначение таблицы – </w:t>
      </w:r>
      <w:r w:rsidRPr="00732A0B">
        <w:rPr>
          <w:sz w:val="28"/>
        </w:rPr>
        <w:t>слева над таб</w:t>
      </w:r>
      <w:r>
        <w:rPr>
          <w:sz w:val="28"/>
        </w:rPr>
        <w:t>лицей, без абзацного отступа пи</w:t>
      </w:r>
      <w:r w:rsidRPr="00732A0B">
        <w:rPr>
          <w:sz w:val="28"/>
        </w:rPr>
        <w:t>шется слово «Таблица», затем номер, тире и н</w:t>
      </w:r>
      <w:r>
        <w:rPr>
          <w:sz w:val="28"/>
        </w:rPr>
        <w:t>азвание таблицы с заглавной бук</w:t>
      </w:r>
      <w:r w:rsidRPr="00732A0B">
        <w:rPr>
          <w:sz w:val="28"/>
        </w:rPr>
        <w:t xml:space="preserve">вы, точка в конце не ставится, например: </w:t>
      </w:r>
    </w:p>
    <w:p w14:paraId="3C33AC0E" w14:textId="77777777" w:rsidR="00C653BB" w:rsidRDefault="00732A0B" w:rsidP="00732A0B">
      <w:pPr>
        <w:spacing w:line="360" w:lineRule="auto"/>
        <w:jc w:val="both"/>
        <w:rPr>
          <w:sz w:val="28"/>
        </w:rPr>
      </w:pPr>
      <w:r w:rsidRPr="00732A0B">
        <w:rPr>
          <w:sz w:val="28"/>
        </w:rPr>
        <w:t>Та</w:t>
      </w:r>
      <w:r>
        <w:rPr>
          <w:sz w:val="28"/>
        </w:rPr>
        <w:t>блица 1 – Классификация техноло</w:t>
      </w:r>
      <w:r w:rsidRPr="00732A0B">
        <w:rPr>
          <w:sz w:val="28"/>
        </w:rPr>
        <w:t>гиче</w:t>
      </w:r>
      <w:r>
        <w:rPr>
          <w:sz w:val="28"/>
        </w:rPr>
        <w:t>ского оборудования и оснастки в сборочном цехе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732A0B" w:rsidRPr="00732A0B" w14:paraId="663117EC" w14:textId="77777777" w:rsidTr="00732A0B">
        <w:tc>
          <w:tcPr>
            <w:tcW w:w="3303" w:type="dxa"/>
          </w:tcPr>
          <w:p w14:paraId="255C66AF" w14:textId="77777777" w:rsidR="00732A0B" w:rsidRPr="00732A0B" w:rsidRDefault="00732A0B" w:rsidP="00732A0B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304" w:type="dxa"/>
          </w:tcPr>
          <w:p w14:paraId="64DC19FE" w14:textId="77777777" w:rsidR="00732A0B" w:rsidRPr="00732A0B" w:rsidRDefault="00732A0B" w:rsidP="00732A0B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304" w:type="dxa"/>
          </w:tcPr>
          <w:p w14:paraId="6ADE1DFB" w14:textId="77777777" w:rsidR="00732A0B" w:rsidRPr="00732A0B" w:rsidRDefault="00732A0B" w:rsidP="00732A0B">
            <w:pPr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732A0B" w:rsidRPr="00732A0B" w14:paraId="221CBCB7" w14:textId="77777777" w:rsidTr="00732A0B">
        <w:tc>
          <w:tcPr>
            <w:tcW w:w="3303" w:type="dxa"/>
          </w:tcPr>
          <w:p w14:paraId="046FAEC0" w14:textId="77777777" w:rsidR="00732A0B" w:rsidRPr="00732A0B" w:rsidRDefault="00732A0B" w:rsidP="00732A0B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304" w:type="dxa"/>
          </w:tcPr>
          <w:p w14:paraId="4B8FB273" w14:textId="77777777" w:rsidR="00732A0B" w:rsidRPr="00732A0B" w:rsidRDefault="00732A0B" w:rsidP="00732A0B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304" w:type="dxa"/>
          </w:tcPr>
          <w:p w14:paraId="62BDB02E" w14:textId="77777777" w:rsidR="00732A0B" w:rsidRPr="00732A0B" w:rsidRDefault="00732A0B" w:rsidP="00732A0B">
            <w:pPr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732A0B" w:rsidRPr="00732A0B" w14:paraId="38D88B8D" w14:textId="77777777" w:rsidTr="00732A0B">
        <w:tc>
          <w:tcPr>
            <w:tcW w:w="3303" w:type="dxa"/>
          </w:tcPr>
          <w:p w14:paraId="43807074" w14:textId="77777777" w:rsidR="00732A0B" w:rsidRPr="00732A0B" w:rsidRDefault="00732A0B" w:rsidP="00732A0B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304" w:type="dxa"/>
          </w:tcPr>
          <w:p w14:paraId="3166DFEB" w14:textId="77777777" w:rsidR="00732A0B" w:rsidRPr="00732A0B" w:rsidRDefault="00732A0B" w:rsidP="00732A0B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304" w:type="dxa"/>
          </w:tcPr>
          <w:p w14:paraId="52A902AD" w14:textId="77777777" w:rsidR="00732A0B" w:rsidRPr="00732A0B" w:rsidRDefault="00732A0B" w:rsidP="00732A0B">
            <w:pPr>
              <w:jc w:val="both"/>
              <w:rPr>
                <w:rFonts w:ascii="Times New Roman" w:hAnsi="Times New Roman"/>
                <w:sz w:val="28"/>
              </w:rPr>
            </w:pPr>
          </w:p>
        </w:tc>
      </w:tr>
    </w:tbl>
    <w:p w14:paraId="666E7EDB" w14:textId="77777777" w:rsidR="00732A0B" w:rsidRDefault="00732A0B" w:rsidP="00732A0B">
      <w:pPr>
        <w:spacing w:line="360" w:lineRule="auto"/>
        <w:jc w:val="both"/>
        <w:rPr>
          <w:sz w:val="28"/>
        </w:rPr>
      </w:pPr>
    </w:p>
    <w:p w14:paraId="38058135" w14:textId="77777777" w:rsidR="005E496F" w:rsidRDefault="005E496F" w:rsidP="000C549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Рисунки располагаются непосредственно после текста, в котором они </w:t>
      </w:r>
      <w:r w:rsidR="00E568E4" w:rsidRPr="00E568E4">
        <w:rPr>
          <w:sz w:val="28"/>
        </w:rPr>
        <w:t>поминаются впервые, или на следующем листе; при ссылке на иллюстрации пишется «... в соответствии с рисунком» с указанием его номера.</w:t>
      </w:r>
    </w:p>
    <w:p w14:paraId="463AAC70" w14:textId="77777777" w:rsidR="00E568E4" w:rsidRDefault="000C549B" w:rsidP="000C549B">
      <w:pPr>
        <w:spacing w:line="360" w:lineRule="auto"/>
        <w:ind w:firstLine="709"/>
        <w:jc w:val="both"/>
        <w:rPr>
          <w:sz w:val="28"/>
        </w:rPr>
      </w:pPr>
      <w:r w:rsidRPr="000C549B">
        <w:rPr>
          <w:sz w:val="28"/>
        </w:rPr>
        <w:t>Обознач</w:t>
      </w:r>
      <w:r>
        <w:rPr>
          <w:sz w:val="28"/>
        </w:rPr>
        <w:t xml:space="preserve">ение рисунка (тип шрифта – Times New Roman, размер – </w:t>
      </w:r>
      <w:r w:rsidRPr="000C549B">
        <w:rPr>
          <w:sz w:val="28"/>
        </w:rPr>
        <w:t xml:space="preserve">14 </w:t>
      </w:r>
      <w:proofErr w:type="spellStart"/>
      <w:r w:rsidRPr="000C549B">
        <w:rPr>
          <w:sz w:val="28"/>
        </w:rPr>
        <w:t>пт</w:t>
      </w:r>
      <w:proofErr w:type="spellEnd"/>
      <w:r w:rsidRPr="000C549B">
        <w:rPr>
          <w:sz w:val="28"/>
        </w:rPr>
        <w:t>, ст</w:t>
      </w:r>
      <w:r>
        <w:rPr>
          <w:sz w:val="28"/>
        </w:rPr>
        <w:t xml:space="preserve">иль – обычный, выравнивание – по центру) – </w:t>
      </w:r>
      <w:r w:rsidRPr="000C549B">
        <w:rPr>
          <w:sz w:val="28"/>
        </w:rPr>
        <w:t>слово «Рисунок», затем номер, тире и название иллюстрации с заглавной буквы</w:t>
      </w:r>
      <w:r>
        <w:rPr>
          <w:sz w:val="28"/>
        </w:rPr>
        <w:t>, точка в конце не ставится, на</w:t>
      </w:r>
      <w:r w:rsidRPr="000C549B">
        <w:rPr>
          <w:sz w:val="28"/>
        </w:rPr>
        <w:t>пример:</w:t>
      </w:r>
    </w:p>
    <w:p w14:paraId="53F62AE4" w14:textId="77777777" w:rsidR="000C549B" w:rsidRDefault="000C549B" w:rsidP="000C549B">
      <w:pPr>
        <w:spacing w:line="360" w:lineRule="auto"/>
        <w:jc w:val="both"/>
        <w:rPr>
          <w:sz w:val="28"/>
        </w:rPr>
      </w:pPr>
    </w:p>
    <w:p w14:paraId="25D83D61" w14:textId="77777777" w:rsidR="000C549B" w:rsidRDefault="000C549B" w:rsidP="000C549B">
      <w:pPr>
        <w:spacing w:line="360" w:lineRule="auto"/>
        <w:jc w:val="center"/>
        <w:rPr>
          <w:sz w:val="28"/>
        </w:rPr>
      </w:pPr>
      <w:r w:rsidRPr="000C549B">
        <w:rPr>
          <w:noProof/>
          <w:sz w:val="28"/>
        </w:rPr>
        <w:drawing>
          <wp:inline distT="0" distB="0" distL="0" distR="0" wp14:anchorId="0A72F6CF" wp14:editId="77731BFE">
            <wp:extent cx="2279176" cy="3217660"/>
            <wp:effectExtent l="19050" t="19050" r="2603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2861" cy="3236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B76FD4" w14:textId="77777777" w:rsidR="000C549B" w:rsidRDefault="000C549B" w:rsidP="000C549B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Пример титульного листа</w:t>
      </w:r>
    </w:p>
    <w:p w14:paraId="5F49FDB1" w14:textId="77777777" w:rsidR="000C549B" w:rsidRDefault="000C549B" w:rsidP="000C549B">
      <w:pPr>
        <w:spacing w:line="360" w:lineRule="auto"/>
        <w:jc w:val="center"/>
        <w:rPr>
          <w:sz w:val="28"/>
        </w:rPr>
      </w:pPr>
    </w:p>
    <w:p w14:paraId="34965BDF" w14:textId="77777777" w:rsidR="000C549B" w:rsidRPr="00DB14A3" w:rsidRDefault="00DB14A3" w:rsidP="00DB14A3">
      <w:pPr>
        <w:spacing w:line="360" w:lineRule="auto"/>
        <w:ind w:firstLine="709"/>
        <w:jc w:val="both"/>
        <w:rPr>
          <w:sz w:val="28"/>
        </w:rPr>
      </w:pPr>
      <w:r w:rsidRPr="00DB14A3">
        <w:rPr>
          <w:sz w:val="28"/>
        </w:rPr>
        <w:t>Рисунок располагается через 1 пустую строку от предшествующего текста. После названия рисунка до текста также остается одна пустая строка.</w:t>
      </w:r>
    </w:p>
    <w:p w14:paraId="074F5B6C" w14:textId="77777777" w:rsidR="000C549B" w:rsidRPr="00732A0B" w:rsidRDefault="000C549B" w:rsidP="00DB14A3">
      <w:pPr>
        <w:spacing w:line="360" w:lineRule="auto"/>
        <w:rPr>
          <w:sz w:val="28"/>
        </w:rPr>
      </w:pPr>
    </w:p>
    <w:sectPr w:rsidR="000C549B" w:rsidRPr="00732A0B" w:rsidSect="00AA01BC">
      <w:footerReference w:type="default" r:id="rId10"/>
      <w:pgSz w:w="11906" w:h="16838" w:code="9"/>
      <w:pgMar w:top="851" w:right="567" w:bottom="170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9DCAA" w14:textId="77777777" w:rsidR="00C86E59" w:rsidRDefault="00C86E59">
      <w:r>
        <w:separator/>
      </w:r>
    </w:p>
  </w:endnote>
  <w:endnote w:type="continuationSeparator" w:id="0">
    <w:p w14:paraId="27FC1EA2" w14:textId="77777777" w:rsidR="00C86E59" w:rsidRDefault="00C86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06407" w14:textId="77777777" w:rsidR="00C70877" w:rsidRDefault="009971F5" w:rsidP="00460590">
    <w:pPr>
      <w:framePr w:wrap="around" w:vAnchor="text" w:hAnchor="page" w:x="11056" w:y="63"/>
    </w:pPr>
    <w:r>
      <w:rPr>
        <w:noProof/>
      </w:rPr>
      <w:fldChar w:fldCharType="begin"/>
    </w:r>
    <w:r>
      <w:rPr>
        <w:noProof/>
      </w:rPr>
      <w:instrText xml:space="preserve">PAGE  </w:instrText>
    </w:r>
    <w:r>
      <w:rPr>
        <w:noProof/>
      </w:rPr>
      <w:fldChar w:fldCharType="separate"/>
    </w:r>
    <w:r w:rsidR="00CC41A8">
      <w:rPr>
        <w:noProof/>
      </w:rPr>
      <w:t>8</w:t>
    </w:r>
    <w:r>
      <w:rPr>
        <w:noProof/>
      </w:rPr>
      <w:fldChar w:fldCharType="end"/>
    </w:r>
  </w:p>
  <w:p w14:paraId="33FA3B5B" w14:textId="77777777" w:rsidR="00C70877" w:rsidRDefault="00C7087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2393405"/>
      <w:docPartObj>
        <w:docPartGallery w:val="Page Numbers (Bottom of Page)"/>
        <w:docPartUnique/>
      </w:docPartObj>
    </w:sdtPr>
    <w:sdtContent>
      <w:p w14:paraId="75181E65" w14:textId="77777777" w:rsidR="00AA01BC" w:rsidRDefault="00AA01BC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39530227" w14:textId="77777777" w:rsidR="00C70877" w:rsidRPr="00AE5BCF" w:rsidRDefault="00C70877" w:rsidP="00AE5BCF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C348E" w14:textId="77777777" w:rsidR="00C86E59" w:rsidRDefault="00C86E59">
      <w:r>
        <w:separator/>
      </w:r>
    </w:p>
  </w:footnote>
  <w:footnote w:type="continuationSeparator" w:id="0">
    <w:p w14:paraId="1A8F0E00" w14:textId="77777777" w:rsidR="00C86E59" w:rsidRDefault="00C86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92E3456"/>
    <w:multiLevelType w:val="hybridMultilevel"/>
    <w:tmpl w:val="C7348BD6"/>
    <w:lvl w:ilvl="0" w:tplc="0E7294CA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25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4" w15:restartNumberingAfterBreak="0">
    <w:nsid w:val="2ED14BEE"/>
    <w:multiLevelType w:val="multilevel"/>
    <w:tmpl w:val="75C446E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cs="Times New Roman" w:hint="default"/>
        <w:b/>
        <w:i w:val="0"/>
        <w:sz w:val="32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cs="Times New Roman" w:hint="default"/>
        <w:b/>
        <w:i w:val="0"/>
        <w:sz w:val="28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5" w15:restartNumberingAfterBreak="0">
    <w:nsid w:val="365A6C28"/>
    <w:multiLevelType w:val="hybridMultilevel"/>
    <w:tmpl w:val="9EBADC8E"/>
    <w:lvl w:ilvl="0" w:tplc="B79EDE5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5F2A29DC"/>
    <w:multiLevelType w:val="multilevel"/>
    <w:tmpl w:val="7CC02DB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8" w15:restartNumberingAfterBreak="0">
    <w:nsid w:val="76446354"/>
    <w:multiLevelType w:val="hybridMultilevel"/>
    <w:tmpl w:val="4B7A001C"/>
    <w:lvl w:ilvl="0" w:tplc="6B226578">
      <w:start w:val="2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 w16cid:durableId="549152289">
    <w:abstractNumId w:val="6"/>
  </w:num>
  <w:num w:numId="2" w16cid:durableId="1669750676">
    <w:abstractNumId w:val="3"/>
  </w:num>
  <w:num w:numId="3" w16cid:durableId="1429305124">
    <w:abstractNumId w:val="0"/>
  </w:num>
  <w:num w:numId="4" w16cid:durableId="981230375">
    <w:abstractNumId w:val="2"/>
  </w:num>
  <w:num w:numId="5" w16cid:durableId="529491952">
    <w:abstractNumId w:val="4"/>
  </w:num>
  <w:num w:numId="6" w16cid:durableId="1585413689">
    <w:abstractNumId w:val="9"/>
  </w:num>
  <w:num w:numId="7" w16cid:durableId="205921811">
    <w:abstractNumId w:val="8"/>
  </w:num>
  <w:num w:numId="8" w16cid:durableId="1804810375">
    <w:abstractNumId w:val="5"/>
  </w:num>
  <w:num w:numId="9" w16cid:durableId="1694920793">
    <w:abstractNumId w:val="1"/>
  </w:num>
  <w:num w:numId="10" w16cid:durableId="7656026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357"/>
  <w:drawingGridHorizontalSpacing w:val="120"/>
  <w:drawingGridVerticalSpacing w:val="6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799"/>
    <w:rsid w:val="00004CB2"/>
    <w:rsid w:val="00007618"/>
    <w:rsid w:val="00010362"/>
    <w:rsid w:val="00017A1D"/>
    <w:rsid w:val="00022AA2"/>
    <w:rsid w:val="00023DE3"/>
    <w:rsid w:val="00024C43"/>
    <w:rsid w:val="00027784"/>
    <w:rsid w:val="000301E9"/>
    <w:rsid w:val="00032341"/>
    <w:rsid w:val="00033118"/>
    <w:rsid w:val="00034031"/>
    <w:rsid w:val="00034BCC"/>
    <w:rsid w:val="00034E20"/>
    <w:rsid w:val="00036A4E"/>
    <w:rsid w:val="00040AC5"/>
    <w:rsid w:val="00040CE2"/>
    <w:rsid w:val="00042E07"/>
    <w:rsid w:val="00046A3C"/>
    <w:rsid w:val="000473A5"/>
    <w:rsid w:val="00047B4F"/>
    <w:rsid w:val="0005089C"/>
    <w:rsid w:val="000520BC"/>
    <w:rsid w:val="000529E2"/>
    <w:rsid w:val="00052F0F"/>
    <w:rsid w:val="000559C0"/>
    <w:rsid w:val="00061834"/>
    <w:rsid w:val="00062339"/>
    <w:rsid w:val="000656FE"/>
    <w:rsid w:val="00067A95"/>
    <w:rsid w:val="00070D1E"/>
    <w:rsid w:val="00071BD4"/>
    <w:rsid w:val="000740C4"/>
    <w:rsid w:val="000747F6"/>
    <w:rsid w:val="00075829"/>
    <w:rsid w:val="0009342C"/>
    <w:rsid w:val="00093DE9"/>
    <w:rsid w:val="000967E2"/>
    <w:rsid w:val="000A0130"/>
    <w:rsid w:val="000A143F"/>
    <w:rsid w:val="000B45FF"/>
    <w:rsid w:val="000B4F44"/>
    <w:rsid w:val="000B66A2"/>
    <w:rsid w:val="000B7DFA"/>
    <w:rsid w:val="000C1F19"/>
    <w:rsid w:val="000C1F6B"/>
    <w:rsid w:val="000C23FB"/>
    <w:rsid w:val="000C2F54"/>
    <w:rsid w:val="000C44E6"/>
    <w:rsid w:val="000C4A92"/>
    <w:rsid w:val="000C549B"/>
    <w:rsid w:val="000C5E4C"/>
    <w:rsid w:val="000C668A"/>
    <w:rsid w:val="000D072A"/>
    <w:rsid w:val="000D089D"/>
    <w:rsid w:val="000D21A6"/>
    <w:rsid w:val="000D26B7"/>
    <w:rsid w:val="000D2AEF"/>
    <w:rsid w:val="000D6568"/>
    <w:rsid w:val="000D7A22"/>
    <w:rsid w:val="000E0B23"/>
    <w:rsid w:val="000F43DB"/>
    <w:rsid w:val="000F4A1F"/>
    <w:rsid w:val="000F5930"/>
    <w:rsid w:val="000F6171"/>
    <w:rsid w:val="000F7815"/>
    <w:rsid w:val="000F7C61"/>
    <w:rsid w:val="000F7F42"/>
    <w:rsid w:val="00101701"/>
    <w:rsid w:val="001019B6"/>
    <w:rsid w:val="00102389"/>
    <w:rsid w:val="0010736C"/>
    <w:rsid w:val="00113E56"/>
    <w:rsid w:val="0011406F"/>
    <w:rsid w:val="00115544"/>
    <w:rsid w:val="00117553"/>
    <w:rsid w:val="00117771"/>
    <w:rsid w:val="001232DC"/>
    <w:rsid w:val="001358E0"/>
    <w:rsid w:val="0014288B"/>
    <w:rsid w:val="00143291"/>
    <w:rsid w:val="00143906"/>
    <w:rsid w:val="00143C64"/>
    <w:rsid w:val="00144F8F"/>
    <w:rsid w:val="00145DFD"/>
    <w:rsid w:val="0014794A"/>
    <w:rsid w:val="00151CC5"/>
    <w:rsid w:val="00152625"/>
    <w:rsid w:val="001536EA"/>
    <w:rsid w:val="00155406"/>
    <w:rsid w:val="00155A13"/>
    <w:rsid w:val="00155D5F"/>
    <w:rsid w:val="001567E6"/>
    <w:rsid w:val="00156B69"/>
    <w:rsid w:val="00160970"/>
    <w:rsid w:val="00160CAC"/>
    <w:rsid w:val="00164736"/>
    <w:rsid w:val="00164E3B"/>
    <w:rsid w:val="00166AAD"/>
    <w:rsid w:val="00171125"/>
    <w:rsid w:val="00174B87"/>
    <w:rsid w:val="00174FA8"/>
    <w:rsid w:val="0017707F"/>
    <w:rsid w:val="00183573"/>
    <w:rsid w:val="00191122"/>
    <w:rsid w:val="00194784"/>
    <w:rsid w:val="00196114"/>
    <w:rsid w:val="00197453"/>
    <w:rsid w:val="00197C27"/>
    <w:rsid w:val="001A11C6"/>
    <w:rsid w:val="001A2FDC"/>
    <w:rsid w:val="001A36AA"/>
    <w:rsid w:val="001A5A5B"/>
    <w:rsid w:val="001A6705"/>
    <w:rsid w:val="001A742E"/>
    <w:rsid w:val="001B15F3"/>
    <w:rsid w:val="001B448A"/>
    <w:rsid w:val="001B47D3"/>
    <w:rsid w:val="001B6D46"/>
    <w:rsid w:val="001B735D"/>
    <w:rsid w:val="001C00C2"/>
    <w:rsid w:val="001C2D00"/>
    <w:rsid w:val="001D070D"/>
    <w:rsid w:val="001D1594"/>
    <w:rsid w:val="001D2C57"/>
    <w:rsid w:val="001D404A"/>
    <w:rsid w:val="001D41E8"/>
    <w:rsid w:val="001E0196"/>
    <w:rsid w:val="001E11D8"/>
    <w:rsid w:val="001E151F"/>
    <w:rsid w:val="001E2563"/>
    <w:rsid w:val="001E7113"/>
    <w:rsid w:val="001F0927"/>
    <w:rsid w:val="0020370A"/>
    <w:rsid w:val="0020425C"/>
    <w:rsid w:val="00205CD8"/>
    <w:rsid w:val="002106CA"/>
    <w:rsid w:val="002106F6"/>
    <w:rsid w:val="00210931"/>
    <w:rsid w:val="00211270"/>
    <w:rsid w:val="00212769"/>
    <w:rsid w:val="00212C17"/>
    <w:rsid w:val="00216268"/>
    <w:rsid w:val="00223358"/>
    <w:rsid w:val="0023038D"/>
    <w:rsid w:val="002307DB"/>
    <w:rsid w:val="00230845"/>
    <w:rsid w:val="00230861"/>
    <w:rsid w:val="00230A75"/>
    <w:rsid w:val="00231009"/>
    <w:rsid w:val="00233E1C"/>
    <w:rsid w:val="00237FA7"/>
    <w:rsid w:val="0024179B"/>
    <w:rsid w:val="002435F6"/>
    <w:rsid w:val="002452E7"/>
    <w:rsid w:val="002467F9"/>
    <w:rsid w:val="00246B29"/>
    <w:rsid w:val="00247D29"/>
    <w:rsid w:val="00253900"/>
    <w:rsid w:val="00260136"/>
    <w:rsid w:val="0026128C"/>
    <w:rsid w:val="002641B3"/>
    <w:rsid w:val="002645AC"/>
    <w:rsid w:val="0026477D"/>
    <w:rsid w:val="00267745"/>
    <w:rsid w:val="002719A6"/>
    <w:rsid w:val="00272E5E"/>
    <w:rsid w:val="002734A1"/>
    <w:rsid w:val="00274E9E"/>
    <w:rsid w:val="00276272"/>
    <w:rsid w:val="00281AA2"/>
    <w:rsid w:val="00282ED9"/>
    <w:rsid w:val="002845BB"/>
    <w:rsid w:val="00285BCF"/>
    <w:rsid w:val="002902A0"/>
    <w:rsid w:val="00292546"/>
    <w:rsid w:val="002934F3"/>
    <w:rsid w:val="00297017"/>
    <w:rsid w:val="002A159E"/>
    <w:rsid w:val="002A1DEB"/>
    <w:rsid w:val="002A3E18"/>
    <w:rsid w:val="002A4488"/>
    <w:rsid w:val="002B13AB"/>
    <w:rsid w:val="002B21CC"/>
    <w:rsid w:val="002B4838"/>
    <w:rsid w:val="002B641D"/>
    <w:rsid w:val="002B69DE"/>
    <w:rsid w:val="002C18D8"/>
    <w:rsid w:val="002C2573"/>
    <w:rsid w:val="002C443A"/>
    <w:rsid w:val="002D0D89"/>
    <w:rsid w:val="002D11C4"/>
    <w:rsid w:val="002D30CD"/>
    <w:rsid w:val="002D4BD4"/>
    <w:rsid w:val="002E0B8D"/>
    <w:rsid w:val="002E2161"/>
    <w:rsid w:val="002E43AB"/>
    <w:rsid w:val="002E55AC"/>
    <w:rsid w:val="002E5F88"/>
    <w:rsid w:val="002E6F10"/>
    <w:rsid w:val="002F14F2"/>
    <w:rsid w:val="002F3CC1"/>
    <w:rsid w:val="002F475D"/>
    <w:rsid w:val="002F4C9B"/>
    <w:rsid w:val="002F5EAC"/>
    <w:rsid w:val="002F6473"/>
    <w:rsid w:val="00300236"/>
    <w:rsid w:val="003015FD"/>
    <w:rsid w:val="00301AFA"/>
    <w:rsid w:val="00301D10"/>
    <w:rsid w:val="00306BE7"/>
    <w:rsid w:val="003075A7"/>
    <w:rsid w:val="003107F2"/>
    <w:rsid w:val="003141FE"/>
    <w:rsid w:val="00315F61"/>
    <w:rsid w:val="00317A9F"/>
    <w:rsid w:val="003222D1"/>
    <w:rsid w:val="003265EC"/>
    <w:rsid w:val="00330F39"/>
    <w:rsid w:val="00335060"/>
    <w:rsid w:val="00336A8D"/>
    <w:rsid w:val="003377E5"/>
    <w:rsid w:val="00343399"/>
    <w:rsid w:val="003449BD"/>
    <w:rsid w:val="003543F9"/>
    <w:rsid w:val="00355CDC"/>
    <w:rsid w:val="00360214"/>
    <w:rsid w:val="00361676"/>
    <w:rsid w:val="00362BA4"/>
    <w:rsid w:val="00364BBE"/>
    <w:rsid w:val="00371003"/>
    <w:rsid w:val="00372E1A"/>
    <w:rsid w:val="003744D3"/>
    <w:rsid w:val="00374E95"/>
    <w:rsid w:val="00375060"/>
    <w:rsid w:val="00375ABB"/>
    <w:rsid w:val="00377CDB"/>
    <w:rsid w:val="00377FE8"/>
    <w:rsid w:val="00380D9C"/>
    <w:rsid w:val="00384946"/>
    <w:rsid w:val="003855D9"/>
    <w:rsid w:val="00385EA5"/>
    <w:rsid w:val="00387CD8"/>
    <w:rsid w:val="003905CE"/>
    <w:rsid w:val="00391189"/>
    <w:rsid w:val="00394AE9"/>
    <w:rsid w:val="003956C6"/>
    <w:rsid w:val="00396E7C"/>
    <w:rsid w:val="003A32C2"/>
    <w:rsid w:val="003A46C5"/>
    <w:rsid w:val="003A5967"/>
    <w:rsid w:val="003A5AF2"/>
    <w:rsid w:val="003B164C"/>
    <w:rsid w:val="003B2AAC"/>
    <w:rsid w:val="003B75CB"/>
    <w:rsid w:val="003B7762"/>
    <w:rsid w:val="003B7E70"/>
    <w:rsid w:val="003C1538"/>
    <w:rsid w:val="003C1902"/>
    <w:rsid w:val="003C2558"/>
    <w:rsid w:val="003C4802"/>
    <w:rsid w:val="003C70FA"/>
    <w:rsid w:val="003D18F8"/>
    <w:rsid w:val="003D2988"/>
    <w:rsid w:val="003D4801"/>
    <w:rsid w:val="003D4980"/>
    <w:rsid w:val="003D57F4"/>
    <w:rsid w:val="003D7075"/>
    <w:rsid w:val="003E0E4B"/>
    <w:rsid w:val="003F02CE"/>
    <w:rsid w:val="003F1CCA"/>
    <w:rsid w:val="003F1E09"/>
    <w:rsid w:val="003F356A"/>
    <w:rsid w:val="003F5ADD"/>
    <w:rsid w:val="003F79A4"/>
    <w:rsid w:val="004000B4"/>
    <w:rsid w:val="00400754"/>
    <w:rsid w:val="0040347B"/>
    <w:rsid w:val="00403B0F"/>
    <w:rsid w:val="004047B5"/>
    <w:rsid w:val="004057B2"/>
    <w:rsid w:val="004111AF"/>
    <w:rsid w:val="00412E62"/>
    <w:rsid w:val="00412FF0"/>
    <w:rsid w:val="00422CE9"/>
    <w:rsid w:val="00425110"/>
    <w:rsid w:val="004252B2"/>
    <w:rsid w:val="00425FCD"/>
    <w:rsid w:val="0042620D"/>
    <w:rsid w:val="00427EF8"/>
    <w:rsid w:val="00435D42"/>
    <w:rsid w:val="0043613D"/>
    <w:rsid w:val="0044513A"/>
    <w:rsid w:val="00445196"/>
    <w:rsid w:val="00451591"/>
    <w:rsid w:val="00453ED7"/>
    <w:rsid w:val="004555E8"/>
    <w:rsid w:val="0045605E"/>
    <w:rsid w:val="00457DBE"/>
    <w:rsid w:val="00460590"/>
    <w:rsid w:val="00462D1B"/>
    <w:rsid w:val="004723B6"/>
    <w:rsid w:val="00473ADF"/>
    <w:rsid w:val="00473E5E"/>
    <w:rsid w:val="00476E93"/>
    <w:rsid w:val="00490241"/>
    <w:rsid w:val="0049166C"/>
    <w:rsid w:val="00496616"/>
    <w:rsid w:val="004A159A"/>
    <w:rsid w:val="004A1931"/>
    <w:rsid w:val="004A3713"/>
    <w:rsid w:val="004A3B02"/>
    <w:rsid w:val="004B5DF7"/>
    <w:rsid w:val="004C2881"/>
    <w:rsid w:val="004C3AB6"/>
    <w:rsid w:val="004C4E49"/>
    <w:rsid w:val="004C7B28"/>
    <w:rsid w:val="004D20A2"/>
    <w:rsid w:val="004D3CC9"/>
    <w:rsid w:val="004D50D8"/>
    <w:rsid w:val="004E0BE1"/>
    <w:rsid w:val="004E6029"/>
    <w:rsid w:val="004E70C2"/>
    <w:rsid w:val="004F147A"/>
    <w:rsid w:val="004F292A"/>
    <w:rsid w:val="004F2D48"/>
    <w:rsid w:val="004F411F"/>
    <w:rsid w:val="004F5605"/>
    <w:rsid w:val="004F68CC"/>
    <w:rsid w:val="004F776B"/>
    <w:rsid w:val="0050099B"/>
    <w:rsid w:val="00501335"/>
    <w:rsid w:val="00503113"/>
    <w:rsid w:val="00504576"/>
    <w:rsid w:val="00506C0F"/>
    <w:rsid w:val="00507F67"/>
    <w:rsid w:val="005121D6"/>
    <w:rsid w:val="005130E7"/>
    <w:rsid w:val="00520319"/>
    <w:rsid w:val="0052060B"/>
    <w:rsid w:val="00524B86"/>
    <w:rsid w:val="005255FC"/>
    <w:rsid w:val="00530D27"/>
    <w:rsid w:val="00532C4A"/>
    <w:rsid w:val="005336E6"/>
    <w:rsid w:val="00535997"/>
    <w:rsid w:val="0054082A"/>
    <w:rsid w:val="00543AE4"/>
    <w:rsid w:val="00547CFF"/>
    <w:rsid w:val="00552320"/>
    <w:rsid w:val="0055260C"/>
    <w:rsid w:val="00552D8D"/>
    <w:rsid w:val="00553B65"/>
    <w:rsid w:val="0055572F"/>
    <w:rsid w:val="00556673"/>
    <w:rsid w:val="0056083C"/>
    <w:rsid w:val="00564B72"/>
    <w:rsid w:val="00566D42"/>
    <w:rsid w:val="0057237B"/>
    <w:rsid w:val="00573442"/>
    <w:rsid w:val="00575677"/>
    <w:rsid w:val="0058063E"/>
    <w:rsid w:val="005806A2"/>
    <w:rsid w:val="00581693"/>
    <w:rsid w:val="005826B8"/>
    <w:rsid w:val="00582B2A"/>
    <w:rsid w:val="00582CD9"/>
    <w:rsid w:val="005830AC"/>
    <w:rsid w:val="00586070"/>
    <w:rsid w:val="00590409"/>
    <w:rsid w:val="00593F65"/>
    <w:rsid w:val="00595EEB"/>
    <w:rsid w:val="005A21C3"/>
    <w:rsid w:val="005A4FBA"/>
    <w:rsid w:val="005A792A"/>
    <w:rsid w:val="005C1D67"/>
    <w:rsid w:val="005C20B9"/>
    <w:rsid w:val="005C5152"/>
    <w:rsid w:val="005C6CE7"/>
    <w:rsid w:val="005C7D2D"/>
    <w:rsid w:val="005D4628"/>
    <w:rsid w:val="005D7372"/>
    <w:rsid w:val="005E3AE8"/>
    <w:rsid w:val="005E496F"/>
    <w:rsid w:val="005E62CA"/>
    <w:rsid w:val="005E7FD6"/>
    <w:rsid w:val="005F00BE"/>
    <w:rsid w:val="005F314F"/>
    <w:rsid w:val="005F645F"/>
    <w:rsid w:val="00602798"/>
    <w:rsid w:val="00607091"/>
    <w:rsid w:val="0060749C"/>
    <w:rsid w:val="00612A35"/>
    <w:rsid w:val="00613673"/>
    <w:rsid w:val="0061507F"/>
    <w:rsid w:val="00625C97"/>
    <w:rsid w:val="006270D0"/>
    <w:rsid w:val="0062762E"/>
    <w:rsid w:val="006306C4"/>
    <w:rsid w:val="0063150C"/>
    <w:rsid w:val="00632D81"/>
    <w:rsid w:val="00636388"/>
    <w:rsid w:val="00644017"/>
    <w:rsid w:val="00644BB7"/>
    <w:rsid w:val="00651BBD"/>
    <w:rsid w:val="006523E0"/>
    <w:rsid w:val="00653BE5"/>
    <w:rsid w:val="00655167"/>
    <w:rsid w:val="00655233"/>
    <w:rsid w:val="006555AF"/>
    <w:rsid w:val="00655AC0"/>
    <w:rsid w:val="00657CCB"/>
    <w:rsid w:val="00662FEA"/>
    <w:rsid w:val="00663DDE"/>
    <w:rsid w:val="006642CD"/>
    <w:rsid w:val="00673C19"/>
    <w:rsid w:val="00680F09"/>
    <w:rsid w:val="00682EF7"/>
    <w:rsid w:val="006833B4"/>
    <w:rsid w:val="00683EAF"/>
    <w:rsid w:val="00683F8C"/>
    <w:rsid w:val="00684E6D"/>
    <w:rsid w:val="00684EBF"/>
    <w:rsid w:val="00685A74"/>
    <w:rsid w:val="00691B63"/>
    <w:rsid w:val="00691C87"/>
    <w:rsid w:val="00692CEE"/>
    <w:rsid w:val="006A1C32"/>
    <w:rsid w:val="006A2772"/>
    <w:rsid w:val="006A3A1C"/>
    <w:rsid w:val="006A5E59"/>
    <w:rsid w:val="006B069D"/>
    <w:rsid w:val="006B3298"/>
    <w:rsid w:val="006C11FB"/>
    <w:rsid w:val="006C2B32"/>
    <w:rsid w:val="006C53AE"/>
    <w:rsid w:val="006C5F60"/>
    <w:rsid w:val="006C7D52"/>
    <w:rsid w:val="006D08F7"/>
    <w:rsid w:val="006D2977"/>
    <w:rsid w:val="006D3D20"/>
    <w:rsid w:val="006D4AD2"/>
    <w:rsid w:val="006D4CCB"/>
    <w:rsid w:val="006D73C8"/>
    <w:rsid w:val="006E02E9"/>
    <w:rsid w:val="006E4214"/>
    <w:rsid w:val="006E7430"/>
    <w:rsid w:val="006E7E10"/>
    <w:rsid w:val="006F054C"/>
    <w:rsid w:val="006F2538"/>
    <w:rsid w:val="006F4088"/>
    <w:rsid w:val="006F456C"/>
    <w:rsid w:val="006F4FAF"/>
    <w:rsid w:val="006F5A06"/>
    <w:rsid w:val="006F64A8"/>
    <w:rsid w:val="006F6DD0"/>
    <w:rsid w:val="006F6F5A"/>
    <w:rsid w:val="00701E2C"/>
    <w:rsid w:val="00703A1F"/>
    <w:rsid w:val="00705141"/>
    <w:rsid w:val="00705837"/>
    <w:rsid w:val="00706CF9"/>
    <w:rsid w:val="00706FC3"/>
    <w:rsid w:val="007136C3"/>
    <w:rsid w:val="00714BE3"/>
    <w:rsid w:val="00716A7E"/>
    <w:rsid w:val="00717A43"/>
    <w:rsid w:val="00720330"/>
    <w:rsid w:val="00723301"/>
    <w:rsid w:val="00724267"/>
    <w:rsid w:val="007272CA"/>
    <w:rsid w:val="00727C64"/>
    <w:rsid w:val="00731647"/>
    <w:rsid w:val="00732A0B"/>
    <w:rsid w:val="00733068"/>
    <w:rsid w:val="00733ADE"/>
    <w:rsid w:val="00735A56"/>
    <w:rsid w:val="00736120"/>
    <w:rsid w:val="00742704"/>
    <w:rsid w:val="00744523"/>
    <w:rsid w:val="00745C3C"/>
    <w:rsid w:val="00752B32"/>
    <w:rsid w:val="00755915"/>
    <w:rsid w:val="00756D8B"/>
    <w:rsid w:val="00757119"/>
    <w:rsid w:val="007605B9"/>
    <w:rsid w:val="00760630"/>
    <w:rsid w:val="007618EF"/>
    <w:rsid w:val="00762A35"/>
    <w:rsid w:val="007637D0"/>
    <w:rsid w:val="00763F33"/>
    <w:rsid w:val="00765128"/>
    <w:rsid w:val="0077027A"/>
    <w:rsid w:val="00771C16"/>
    <w:rsid w:val="00773E1F"/>
    <w:rsid w:val="00775419"/>
    <w:rsid w:val="00777AE7"/>
    <w:rsid w:val="007805C2"/>
    <w:rsid w:val="007820E6"/>
    <w:rsid w:val="00783A39"/>
    <w:rsid w:val="00785273"/>
    <w:rsid w:val="0079203E"/>
    <w:rsid w:val="007926EF"/>
    <w:rsid w:val="0079585E"/>
    <w:rsid w:val="007958B8"/>
    <w:rsid w:val="007A0865"/>
    <w:rsid w:val="007A32D5"/>
    <w:rsid w:val="007A7C19"/>
    <w:rsid w:val="007B31B6"/>
    <w:rsid w:val="007B6839"/>
    <w:rsid w:val="007C323C"/>
    <w:rsid w:val="007C421D"/>
    <w:rsid w:val="007C4D47"/>
    <w:rsid w:val="007C71B8"/>
    <w:rsid w:val="007C738A"/>
    <w:rsid w:val="007D0736"/>
    <w:rsid w:val="007D0F7D"/>
    <w:rsid w:val="007D1FEF"/>
    <w:rsid w:val="007D3D11"/>
    <w:rsid w:val="007E0D87"/>
    <w:rsid w:val="007E448C"/>
    <w:rsid w:val="007E52EC"/>
    <w:rsid w:val="007E6FC1"/>
    <w:rsid w:val="007F1883"/>
    <w:rsid w:val="007F58B3"/>
    <w:rsid w:val="0080025C"/>
    <w:rsid w:val="00803501"/>
    <w:rsid w:val="008047BA"/>
    <w:rsid w:val="00806EED"/>
    <w:rsid w:val="008101D7"/>
    <w:rsid w:val="00810C2E"/>
    <w:rsid w:val="008113D4"/>
    <w:rsid w:val="00814CF1"/>
    <w:rsid w:val="00815C0D"/>
    <w:rsid w:val="008167E9"/>
    <w:rsid w:val="008177A8"/>
    <w:rsid w:val="00817B77"/>
    <w:rsid w:val="008207ED"/>
    <w:rsid w:val="00822DF8"/>
    <w:rsid w:val="00827212"/>
    <w:rsid w:val="008303C9"/>
    <w:rsid w:val="00830EC3"/>
    <w:rsid w:val="008310F4"/>
    <w:rsid w:val="00834BC9"/>
    <w:rsid w:val="00835BFA"/>
    <w:rsid w:val="00836BE6"/>
    <w:rsid w:val="00836E8E"/>
    <w:rsid w:val="00837C63"/>
    <w:rsid w:val="00840E10"/>
    <w:rsid w:val="008431C5"/>
    <w:rsid w:val="0084613F"/>
    <w:rsid w:val="0084682B"/>
    <w:rsid w:val="00851B03"/>
    <w:rsid w:val="00854F4C"/>
    <w:rsid w:val="00855D9C"/>
    <w:rsid w:val="00857197"/>
    <w:rsid w:val="00857799"/>
    <w:rsid w:val="0086356C"/>
    <w:rsid w:val="008641DE"/>
    <w:rsid w:val="00867882"/>
    <w:rsid w:val="0087240B"/>
    <w:rsid w:val="00872A5E"/>
    <w:rsid w:val="00872AAD"/>
    <w:rsid w:val="00872DBB"/>
    <w:rsid w:val="0087757B"/>
    <w:rsid w:val="00881A04"/>
    <w:rsid w:val="0088391F"/>
    <w:rsid w:val="00883FB9"/>
    <w:rsid w:val="0088433C"/>
    <w:rsid w:val="00884670"/>
    <w:rsid w:val="00884FE0"/>
    <w:rsid w:val="0088623A"/>
    <w:rsid w:val="00893E1D"/>
    <w:rsid w:val="0089562D"/>
    <w:rsid w:val="008A0DEB"/>
    <w:rsid w:val="008A2D35"/>
    <w:rsid w:val="008A3BFC"/>
    <w:rsid w:val="008A4426"/>
    <w:rsid w:val="008A57D7"/>
    <w:rsid w:val="008A6068"/>
    <w:rsid w:val="008B0BCA"/>
    <w:rsid w:val="008B16D7"/>
    <w:rsid w:val="008B4271"/>
    <w:rsid w:val="008C18D3"/>
    <w:rsid w:val="008C723B"/>
    <w:rsid w:val="008D0E55"/>
    <w:rsid w:val="008D1156"/>
    <w:rsid w:val="008D37CD"/>
    <w:rsid w:val="008E0DD5"/>
    <w:rsid w:val="008E10AA"/>
    <w:rsid w:val="008E1453"/>
    <w:rsid w:val="008E50EF"/>
    <w:rsid w:val="008E6809"/>
    <w:rsid w:val="008F0D25"/>
    <w:rsid w:val="008F1152"/>
    <w:rsid w:val="008F1964"/>
    <w:rsid w:val="008F2746"/>
    <w:rsid w:val="008F52ED"/>
    <w:rsid w:val="008F7462"/>
    <w:rsid w:val="00905E91"/>
    <w:rsid w:val="0090723A"/>
    <w:rsid w:val="00912E3F"/>
    <w:rsid w:val="009157CB"/>
    <w:rsid w:val="009243F2"/>
    <w:rsid w:val="009333AC"/>
    <w:rsid w:val="009354F9"/>
    <w:rsid w:val="00935D74"/>
    <w:rsid w:val="00937293"/>
    <w:rsid w:val="009420A5"/>
    <w:rsid w:val="00943D76"/>
    <w:rsid w:val="0094645F"/>
    <w:rsid w:val="009522AB"/>
    <w:rsid w:val="00952D34"/>
    <w:rsid w:val="00952D8D"/>
    <w:rsid w:val="0095380A"/>
    <w:rsid w:val="009548A6"/>
    <w:rsid w:val="00961D91"/>
    <w:rsid w:val="009650AB"/>
    <w:rsid w:val="00966FA6"/>
    <w:rsid w:val="00972E65"/>
    <w:rsid w:val="009748CD"/>
    <w:rsid w:val="0097539E"/>
    <w:rsid w:val="00980F76"/>
    <w:rsid w:val="009811E8"/>
    <w:rsid w:val="00981EA4"/>
    <w:rsid w:val="00986DCB"/>
    <w:rsid w:val="00987FD0"/>
    <w:rsid w:val="0099001C"/>
    <w:rsid w:val="0099221E"/>
    <w:rsid w:val="009947AF"/>
    <w:rsid w:val="009954D2"/>
    <w:rsid w:val="00995861"/>
    <w:rsid w:val="009971F5"/>
    <w:rsid w:val="009A2DD8"/>
    <w:rsid w:val="009B2B53"/>
    <w:rsid w:val="009B682A"/>
    <w:rsid w:val="009B717F"/>
    <w:rsid w:val="009C16DA"/>
    <w:rsid w:val="009C44FB"/>
    <w:rsid w:val="009C6475"/>
    <w:rsid w:val="009D0806"/>
    <w:rsid w:val="009D0FC4"/>
    <w:rsid w:val="009E0516"/>
    <w:rsid w:val="009E1EAC"/>
    <w:rsid w:val="009E2986"/>
    <w:rsid w:val="009E2F32"/>
    <w:rsid w:val="009E373C"/>
    <w:rsid w:val="009E4330"/>
    <w:rsid w:val="009E5C97"/>
    <w:rsid w:val="009E6159"/>
    <w:rsid w:val="009F0142"/>
    <w:rsid w:val="009F0A24"/>
    <w:rsid w:val="009F1A9B"/>
    <w:rsid w:val="009F278B"/>
    <w:rsid w:val="009F2C12"/>
    <w:rsid w:val="009F5F5B"/>
    <w:rsid w:val="009F5F8D"/>
    <w:rsid w:val="009F6773"/>
    <w:rsid w:val="00A00F0E"/>
    <w:rsid w:val="00A02F34"/>
    <w:rsid w:val="00A04043"/>
    <w:rsid w:val="00A0552A"/>
    <w:rsid w:val="00A07A9A"/>
    <w:rsid w:val="00A13709"/>
    <w:rsid w:val="00A15113"/>
    <w:rsid w:val="00A177AE"/>
    <w:rsid w:val="00A17E57"/>
    <w:rsid w:val="00A22962"/>
    <w:rsid w:val="00A267E7"/>
    <w:rsid w:val="00A27117"/>
    <w:rsid w:val="00A27612"/>
    <w:rsid w:val="00A302EE"/>
    <w:rsid w:val="00A3086B"/>
    <w:rsid w:val="00A32080"/>
    <w:rsid w:val="00A33909"/>
    <w:rsid w:val="00A4174D"/>
    <w:rsid w:val="00A44405"/>
    <w:rsid w:val="00A44A5E"/>
    <w:rsid w:val="00A52A09"/>
    <w:rsid w:val="00A52CB0"/>
    <w:rsid w:val="00A67711"/>
    <w:rsid w:val="00A7053D"/>
    <w:rsid w:val="00A70B9C"/>
    <w:rsid w:val="00A74D46"/>
    <w:rsid w:val="00A76C23"/>
    <w:rsid w:val="00A7754F"/>
    <w:rsid w:val="00A77D02"/>
    <w:rsid w:val="00A862A3"/>
    <w:rsid w:val="00A87F7D"/>
    <w:rsid w:val="00A90A30"/>
    <w:rsid w:val="00A9483A"/>
    <w:rsid w:val="00A9755E"/>
    <w:rsid w:val="00A9793F"/>
    <w:rsid w:val="00AA01BC"/>
    <w:rsid w:val="00AA05C9"/>
    <w:rsid w:val="00AA29D9"/>
    <w:rsid w:val="00AB1633"/>
    <w:rsid w:val="00AB344D"/>
    <w:rsid w:val="00AB3B9E"/>
    <w:rsid w:val="00AB5BB1"/>
    <w:rsid w:val="00AB5D4E"/>
    <w:rsid w:val="00AC42A6"/>
    <w:rsid w:val="00AC573C"/>
    <w:rsid w:val="00AC6245"/>
    <w:rsid w:val="00AC6584"/>
    <w:rsid w:val="00AC694E"/>
    <w:rsid w:val="00AC7015"/>
    <w:rsid w:val="00AD0291"/>
    <w:rsid w:val="00AD06F6"/>
    <w:rsid w:val="00AD205C"/>
    <w:rsid w:val="00AD3582"/>
    <w:rsid w:val="00AD35F8"/>
    <w:rsid w:val="00AD3AA4"/>
    <w:rsid w:val="00AD7AD1"/>
    <w:rsid w:val="00AE02BE"/>
    <w:rsid w:val="00AE153A"/>
    <w:rsid w:val="00AE5BCF"/>
    <w:rsid w:val="00AF01BA"/>
    <w:rsid w:val="00AF23A7"/>
    <w:rsid w:val="00AF2BD7"/>
    <w:rsid w:val="00AF543E"/>
    <w:rsid w:val="00B00669"/>
    <w:rsid w:val="00B00AB3"/>
    <w:rsid w:val="00B021C3"/>
    <w:rsid w:val="00B02DD2"/>
    <w:rsid w:val="00B06B6D"/>
    <w:rsid w:val="00B12F74"/>
    <w:rsid w:val="00B15503"/>
    <w:rsid w:val="00B15826"/>
    <w:rsid w:val="00B16763"/>
    <w:rsid w:val="00B17CEF"/>
    <w:rsid w:val="00B20282"/>
    <w:rsid w:val="00B21265"/>
    <w:rsid w:val="00B22368"/>
    <w:rsid w:val="00B23A69"/>
    <w:rsid w:val="00B30313"/>
    <w:rsid w:val="00B310A6"/>
    <w:rsid w:val="00B32AB5"/>
    <w:rsid w:val="00B34E6B"/>
    <w:rsid w:val="00B3674C"/>
    <w:rsid w:val="00B36F59"/>
    <w:rsid w:val="00B37BF4"/>
    <w:rsid w:val="00B41A2A"/>
    <w:rsid w:val="00B426B5"/>
    <w:rsid w:val="00B44088"/>
    <w:rsid w:val="00B44A9F"/>
    <w:rsid w:val="00B4602C"/>
    <w:rsid w:val="00B47FAC"/>
    <w:rsid w:val="00B51058"/>
    <w:rsid w:val="00B54980"/>
    <w:rsid w:val="00B57CB3"/>
    <w:rsid w:val="00B62711"/>
    <w:rsid w:val="00B62767"/>
    <w:rsid w:val="00B637B7"/>
    <w:rsid w:val="00B65044"/>
    <w:rsid w:val="00B658D6"/>
    <w:rsid w:val="00B66B3F"/>
    <w:rsid w:val="00B66DBC"/>
    <w:rsid w:val="00B70802"/>
    <w:rsid w:val="00B70E41"/>
    <w:rsid w:val="00B73235"/>
    <w:rsid w:val="00B73244"/>
    <w:rsid w:val="00B77ABF"/>
    <w:rsid w:val="00B8046D"/>
    <w:rsid w:val="00B813B2"/>
    <w:rsid w:val="00B81A2A"/>
    <w:rsid w:val="00B843EC"/>
    <w:rsid w:val="00B84F94"/>
    <w:rsid w:val="00B8524F"/>
    <w:rsid w:val="00B90D9B"/>
    <w:rsid w:val="00B90FA7"/>
    <w:rsid w:val="00B94998"/>
    <w:rsid w:val="00B967B8"/>
    <w:rsid w:val="00B96AEB"/>
    <w:rsid w:val="00B96DE9"/>
    <w:rsid w:val="00B972FF"/>
    <w:rsid w:val="00B973E6"/>
    <w:rsid w:val="00B97B31"/>
    <w:rsid w:val="00BA0FB2"/>
    <w:rsid w:val="00BA1660"/>
    <w:rsid w:val="00BB2D8E"/>
    <w:rsid w:val="00BB3940"/>
    <w:rsid w:val="00BC01B2"/>
    <w:rsid w:val="00BC02E7"/>
    <w:rsid w:val="00BC1B97"/>
    <w:rsid w:val="00BC228C"/>
    <w:rsid w:val="00BC458A"/>
    <w:rsid w:val="00BC4BFC"/>
    <w:rsid w:val="00BC7A18"/>
    <w:rsid w:val="00BD6929"/>
    <w:rsid w:val="00BE3FA3"/>
    <w:rsid w:val="00BE5C4D"/>
    <w:rsid w:val="00BE61D1"/>
    <w:rsid w:val="00BE6910"/>
    <w:rsid w:val="00BE7F26"/>
    <w:rsid w:val="00BF1C78"/>
    <w:rsid w:val="00BF5B79"/>
    <w:rsid w:val="00BF5D46"/>
    <w:rsid w:val="00BF60F5"/>
    <w:rsid w:val="00BF6372"/>
    <w:rsid w:val="00C042BF"/>
    <w:rsid w:val="00C112D4"/>
    <w:rsid w:val="00C12798"/>
    <w:rsid w:val="00C12828"/>
    <w:rsid w:val="00C2326A"/>
    <w:rsid w:val="00C234D2"/>
    <w:rsid w:val="00C25E80"/>
    <w:rsid w:val="00C2761B"/>
    <w:rsid w:val="00C34F28"/>
    <w:rsid w:val="00C41572"/>
    <w:rsid w:val="00C435B0"/>
    <w:rsid w:val="00C458DE"/>
    <w:rsid w:val="00C47BFB"/>
    <w:rsid w:val="00C57869"/>
    <w:rsid w:val="00C61E02"/>
    <w:rsid w:val="00C653BB"/>
    <w:rsid w:val="00C70877"/>
    <w:rsid w:val="00C70FE8"/>
    <w:rsid w:val="00C71699"/>
    <w:rsid w:val="00C742C8"/>
    <w:rsid w:val="00C76743"/>
    <w:rsid w:val="00C8059D"/>
    <w:rsid w:val="00C80A24"/>
    <w:rsid w:val="00C825E8"/>
    <w:rsid w:val="00C82B15"/>
    <w:rsid w:val="00C8354A"/>
    <w:rsid w:val="00C86E59"/>
    <w:rsid w:val="00C91C85"/>
    <w:rsid w:val="00C93341"/>
    <w:rsid w:val="00C93409"/>
    <w:rsid w:val="00C93C67"/>
    <w:rsid w:val="00C952BB"/>
    <w:rsid w:val="00CA105F"/>
    <w:rsid w:val="00CB0290"/>
    <w:rsid w:val="00CB363B"/>
    <w:rsid w:val="00CB3772"/>
    <w:rsid w:val="00CB5196"/>
    <w:rsid w:val="00CB68A9"/>
    <w:rsid w:val="00CC0ABB"/>
    <w:rsid w:val="00CC41A8"/>
    <w:rsid w:val="00CC7335"/>
    <w:rsid w:val="00CC7F84"/>
    <w:rsid w:val="00CD19A1"/>
    <w:rsid w:val="00CD2D22"/>
    <w:rsid w:val="00CE008F"/>
    <w:rsid w:val="00CE1FC5"/>
    <w:rsid w:val="00CE52D1"/>
    <w:rsid w:val="00CE6994"/>
    <w:rsid w:val="00CE739E"/>
    <w:rsid w:val="00CF540B"/>
    <w:rsid w:val="00CF7DA7"/>
    <w:rsid w:val="00D01746"/>
    <w:rsid w:val="00D04266"/>
    <w:rsid w:val="00D042D1"/>
    <w:rsid w:val="00D04623"/>
    <w:rsid w:val="00D1551F"/>
    <w:rsid w:val="00D15CF7"/>
    <w:rsid w:val="00D15F02"/>
    <w:rsid w:val="00D24800"/>
    <w:rsid w:val="00D274E7"/>
    <w:rsid w:val="00D30002"/>
    <w:rsid w:val="00D30B69"/>
    <w:rsid w:val="00D31532"/>
    <w:rsid w:val="00D34D23"/>
    <w:rsid w:val="00D47F2E"/>
    <w:rsid w:val="00D537F3"/>
    <w:rsid w:val="00D53E2B"/>
    <w:rsid w:val="00D5452C"/>
    <w:rsid w:val="00D6095D"/>
    <w:rsid w:val="00D60B3A"/>
    <w:rsid w:val="00D65AFD"/>
    <w:rsid w:val="00D73D01"/>
    <w:rsid w:val="00D774AA"/>
    <w:rsid w:val="00D81357"/>
    <w:rsid w:val="00D82C1E"/>
    <w:rsid w:val="00D955F0"/>
    <w:rsid w:val="00D97A78"/>
    <w:rsid w:val="00DA17D5"/>
    <w:rsid w:val="00DA1A8B"/>
    <w:rsid w:val="00DA233B"/>
    <w:rsid w:val="00DA3276"/>
    <w:rsid w:val="00DA424C"/>
    <w:rsid w:val="00DA5B9B"/>
    <w:rsid w:val="00DA760B"/>
    <w:rsid w:val="00DB0B45"/>
    <w:rsid w:val="00DB0F5A"/>
    <w:rsid w:val="00DB14A3"/>
    <w:rsid w:val="00DB6023"/>
    <w:rsid w:val="00DC4780"/>
    <w:rsid w:val="00DC61C4"/>
    <w:rsid w:val="00DC630D"/>
    <w:rsid w:val="00DD161A"/>
    <w:rsid w:val="00DD1E9F"/>
    <w:rsid w:val="00DD3BB0"/>
    <w:rsid w:val="00DD4C17"/>
    <w:rsid w:val="00DD6D5B"/>
    <w:rsid w:val="00DE2A78"/>
    <w:rsid w:val="00DE2F41"/>
    <w:rsid w:val="00DE3744"/>
    <w:rsid w:val="00DE3E99"/>
    <w:rsid w:val="00DE7985"/>
    <w:rsid w:val="00DF1C68"/>
    <w:rsid w:val="00DF2DA1"/>
    <w:rsid w:val="00DF33AF"/>
    <w:rsid w:val="00DF5741"/>
    <w:rsid w:val="00E0002C"/>
    <w:rsid w:val="00E03F05"/>
    <w:rsid w:val="00E10568"/>
    <w:rsid w:val="00E10FF1"/>
    <w:rsid w:val="00E124A5"/>
    <w:rsid w:val="00E13F6C"/>
    <w:rsid w:val="00E21FA0"/>
    <w:rsid w:val="00E2316E"/>
    <w:rsid w:val="00E2419E"/>
    <w:rsid w:val="00E25966"/>
    <w:rsid w:val="00E26E38"/>
    <w:rsid w:val="00E27C95"/>
    <w:rsid w:val="00E31A68"/>
    <w:rsid w:val="00E35A3A"/>
    <w:rsid w:val="00E405E6"/>
    <w:rsid w:val="00E40B55"/>
    <w:rsid w:val="00E41309"/>
    <w:rsid w:val="00E41E33"/>
    <w:rsid w:val="00E43A24"/>
    <w:rsid w:val="00E46EBD"/>
    <w:rsid w:val="00E51C8C"/>
    <w:rsid w:val="00E51FCD"/>
    <w:rsid w:val="00E540D5"/>
    <w:rsid w:val="00E54ACF"/>
    <w:rsid w:val="00E568E4"/>
    <w:rsid w:val="00E57560"/>
    <w:rsid w:val="00E6041C"/>
    <w:rsid w:val="00E604BE"/>
    <w:rsid w:val="00E64096"/>
    <w:rsid w:val="00E6563A"/>
    <w:rsid w:val="00E670C1"/>
    <w:rsid w:val="00E7379A"/>
    <w:rsid w:val="00E73C18"/>
    <w:rsid w:val="00E76A37"/>
    <w:rsid w:val="00E83AEE"/>
    <w:rsid w:val="00E84392"/>
    <w:rsid w:val="00E85779"/>
    <w:rsid w:val="00E8659B"/>
    <w:rsid w:val="00E86B14"/>
    <w:rsid w:val="00E90658"/>
    <w:rsid w:val="00E90E80"/>
    <w:rsid w:val="00E93869"/>
    <w:rsid w:val="00E95E5B"/>
    <w:rsid w:val="00EA3255"/>
    <w:rsid w:val="00EA33BD"/>
    <w:rsid w:val="00EA5001"/>
    <w:rsid w:val="00EB47B8"/>
    <w:rsid w:val="00EB71CB"/>
    <w:rsid w:val="00EC042A"/>
    <w:rsid w:val="00EC3F53"/>
    <w:rsid w:val="00EC4780"/>
    <w:rsid w:val="00ED04B2"/>
    <w:rsid w:val="00EE03BA"/>
    <w:rsid w:val="00EE0D85"/>
    <w:rsid w:val="00EE2B18"/>
    <w:rsid w:val="00EF0A29"/>
    <w:rsid w:val="00EF2328"/>
    <w:rsid w:val="00EF354F"/>
    <w:rsid w:val="00EF3A96"/>
    <w:rsid w:val="00EF5280"/>
    <w:rsid w:val="00EF7A9D"/>
    <w:rsid w:val="00F0295E"/>
    <w:rsid w:val="00F0383B"/>
    <w:rsid w:val="00F048E1"/>
    <w:rsid w:val="00F04955"/>
    <w:rsid w:val="00F051F7"/>
    <w:rsid w:val="00F05BD6"/>
    <w:rsid w:val="00F10804"/>
    <w:rsid w:val="00F133FC"/>
    <w:rsid w:val="00F14810"/>
    <w:rsid w:val="00F15AB1"/>
    <w:rsid w:val="00F1609D"/>
    <w:rsid w:val="00F17B61"/>
    <w:rsid w:val="00F21184"/>
    <w:rsid w:val="00F2366C"/>
    <w:rsid w:val="00F2384D"/>
    <w:rsid w:val="00F23EA8"/>
    <w:rsid w:val="00F24DD0"/>
    <w:rsid w:val="00F30DBA"/>
    <w:rsid w:val="00F3116E"/>
    <w:rsid w:val="00F349FE"/>
    <w:rsid w:val="00F34B21"/>
    <w:rsid w:val="00F36DE5"/>
    <w:rsid w:val="00F4312E"/>
    <w:rsid w:val="00F47387"/>
    <w:rsid w:val="00F5074E"/>
    <w:rsid w:val="00F52939"/>
    <w:rsid w:val="00F533F8"/>
    <w:rsid w:val="00F53B16"/>
    <w:rsid w:val="00F56D94"/>
    <w:rsid w:val="00F57756"/>
    <w:rsid w:val="00F67DC6"/>
    <w:rsid w:val="00F67EB0"/>
    <w:rsid w:val="00F7068A"/>
    <w:rsid w:val="00F7268E"/>
    <w:rsid w:val="00F7379B"/>
    <w:rsid w:val="00F737C6"/>
    <w:rsid w:val="00F7462B"/>
    <w:rsid w:val="00F7666B"/>
    <w:rsid w:val="00F77026"/>
    <w:rsid w:val="00F803C9"/>
    <w:rsid w:val="00F81A5E"/>
    <w:rsid w:val="00F835F0"/>
    <w:rsid w:val="00F83FEA"/>
    <w:rsid w:val="00F84DCE"/>
    <w:rsid w:val="00F861C7"/>
    <w:rsid w:val="00F867F5"/>
    <w:rsid w:val="00F907A8"/>
    <w:rsid w:val="00F9186E"/>
    <w:rsid w:val="00F919BA"/>
    <w:rsid w:val="00F94671"/>
    <w:rsid w:val="00F96DA0"/>
    <w:rsid w:val="00F97458"/>
    <w:rsid w:val="00FA0E19"/>
    <w:rsid w:val="00FA4F92"/>
    <w:rsid w:val="00FA6460"/>
    <w:rsid w:val="00FB1249"/>
    <w:rsid w:val="00FB129A"/>
    <w:rsid w:val="00FB66AF"/>
    <w:rsid w:val="00FB7202"/>
    <w:rsid w:val="00FB7BF2"/>
    <w:rsid w:val="00FC0920"/>
    <w:rsid w:val="00FC5326"/>
    <w:rsid w:val="00FC7D0C"/>
    <w:rsid w:val="00FD0E4E"/>
    <w:rsid w:val="00FD2BD3"/>
    <w:rsid w:val="00FD75EF"/>
    <w:rsid w:val="00FE2673"/>
    <w:rsid w:val="00FE2F0B"/>
    <w:rsid w:val="00FE3998"/>
    <w:rsid w:val="00FE467C"/>
    <w:rsid w:val="00FE6605"/>
    <w:rsid w:val="00FE74A6"/>
    <w:rsid w:val="00FF15F6"/>
    <w:rsid w:val="00FF386B"/>
    <w:rsid w:val="00FF5DC3"/>
    <w:rsid w:val="00FF6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934DBA"/>
  <w15:docId w15:val="{BDBF4E4E-F44F-4E4C-BB3F-162C416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57560"/>
    <w:rPr>
      <w:sz w:val="24"/>
      <w:szCs w:val="24"/>
    </w:rPr>
  </w:style>
  <w:style w:type="paragraph" w:styleId="1">
    <w:name w:val="heading 1"/>
    <w:basedOn w:val="a4"/>
    <w:next w:val="a4"/>
    <w:link w:val="11"/>
    <w:qFormat/>
    <w:rsid w:val="00E57560"/>
    <w:pPr>
      <w:keepNext/>
      <w:pageBreakBefore/>
      <w:numPr>
        <w:numId w:val="5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4"/>
    <w:next w:val="a4"/>
    <w:qFormat/>
    <w:rsid w:val="00E57560"/>
    <w:pPr>
      <w:keepNext/>
      <w:numPr>
        <w:ilvl w:val="1"/>
        <w:numId w:val="5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4"/>
    <w:next w:val="a4"/>
    <w:qFormat/>
    <w:rsid w:val="00E57560"/>
    <w:pPr>
      <w:keepNext/>
      <w:numPr>
        <w:ilvl w:val="2"/>
        <w:numId w:val="5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4"/>
    <w:next w:val="a4"/>
    <w:qFormat/>
    <w:locked/>
    <w:rsid w:val="00E57560"/>
    <w:pPr>
      <w:keepNext/>
      <w:numPr>
        <w:ilvl w:val="3"/>
        <w:numId w:val="6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4"/>
    <w:next w:val="a4"/>
    <w:qFormat/>
    <w:locked/>
    <w:rsid w:val="00E5756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qFormat/>
    <w:locked/>
    <w:rsid w:val="00E5756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qFormat/>
    <w:locked/>
    <w:rsid w:val="00E57560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4"/>
    <w:next w:val="a4"/>
    <w:qFormat/>
    <w:locked/>
    <w:rsid w:val="00E5756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4"/>
    <w:next w:val="a4"/>
    <w:qFormat/>
    <w:locked/>
    <w:rsid w:val="00E5756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Основной текст ПЗ"/>
    <w:link w:val="12"/>
    <w:rsid w:val="00230861"/>
    <w:pPr>
      <w:ind w:firstLine="851"/>
      <w:jc w:val="both"/>
    </w:pPr>
    <w:rPr>
      <w:color w:val="000000"/>
      <w:sz w:val="28"/>
    </w:rPr>
  </w:style>
  <w:style w:type="character" w:customStyle="1" w:styleId="a9">
    <w:name w:val="Основной текст ПЗ Знак"/>
    <w:semiHidden/>
    <w:rsid w:val="00230861"/>
    <w:rPr>
      <w:color w:val="000000"/>
      <w:sz w:val="28"/>
      <w:lang w:val="ru-RU" w:eastAsia="ru-RU" w:bidi="ar-SA"/>
    </w:rPr>
  </w:style>
  <w:style w:type="paragraph" w:customStyle="1" w:styleId="aa">
    <w:name w:val="Формула ПЗ"/>
    <w:next w:val="a4"/>
    <w:link w:val="ab"/>
    <w:rsid w:val="00230861"/>
    <w:pPr>
      <w:tabs>
        <w:tab w:val="center" w:pos="4836"/>
        <w:tab w:val="right" w:pos="9756"/>
      </w:tabs>
    </w:pPr>
    <w:rPr>
      <w:sz w:val="28"/>
    </w:rPr>
  </w:style>
  <w:style w:type="paragraph" w:styleId="13">
    <w:name w:val="toc 1"/>
    <w:basedOn w:val="a4"/>
    <w:next w:val="a4"/>
    <w:autoRedefine/>
    <w:uiPriority w:val="39"/>
    <w:rsid w:val="00DB0B45"/>
    <w:pPr>
      <w:tabs>
        <w:tab w:val="right" w:leader="dot" w:pos="9741"/>
      </w:tabs>
      <w:spacing w:before="120" w:after="120" w:line="276" w:lineRule="auto"/>
      <w:jc w:val="both"/>
    </w:pPr>
    <w:rPr>
      <w:rFonts w:asciiTheme="minorHAnsi" w:hAnsiTheme="minorHAnsi"/>
      <w:b/>
      <w:bCs/>
      <w:caps/>
      <w:sz w:val="20"/>
      <w:szCs w:val="20"/>
    </w:rPr>
  </w:style>
  <w:style w:type="paragraph" w:styleId="ac">
    <w:name w:val="caption"/>
    <w:next w:val="a4"/>
    <w:qFormat/>
    <w:rsid w:val="00E57560"/>
    <w:pPr>
      <w:spacing w:line="360" w:lineRule="auto"/>
      <w:ind w:firstLine="680"/>
      <w:jc w:val="both"/>
    </w:pPr>
    <w:rPr>
      <w:bCs/>
      <w:sz w:val="28"/>
    </w:rPr>
  </w:style>
  <w:style w:type="paragraph" w:styleId="20">
    <w:name w:val="toc 2"/>
    <w:basedOn w:val="a4"/>
    <w:next w:val="a4"/>
    <w:autoRedefine/>
    <w:uiPriority w:val="39"/>
    <w:rsid w:val="00230861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rsid w:val="00230861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4"/>
    <w:next w:val="a4"/>
    <w:autoRedefine/>
    <w:semiHidden/>
    <w:rsid w:val="00230861"/>
    <w:pPr>
      <w:ind w:left="720"/>
    </w:pPr>
    <w:rPr>
      <w:rFonts w:asciiTheme="minorHAnsi" w:hAnsiTheme="minorHAnsi"/>
      <w:sz w:val="18"/>
      <w:szCs w:val="18"/>
    </w:rPr>
  </w:style>
  <w:style w:type="paragraph" w:styleId="50">
    <w:name w:val="toc 5"/>
    <w:basedOn w:val="a4"/>
    <w:next w:val="a4"/>
    <w:autoRedefine/>
    <w:semiHidden/>
    <w:rsid w:val="00230861"/>
    <w:pPr>
      <w:ind w:left="960"/>
    </w:pPr>
    <w:rPr>
      <w:rFonts w:asciiTheme="minorHAnsi" w:hAnsiTheme="minorHAnsi"/>
      <w:sz w:val="18"/>
      <w:szCs w:val="18"/>
    </w:rPr>
  </w:style>
  <w:style w:type="paragraph" w:styleId="60">
    <w:name w:val="toc 6"/>
    <w:basedOn w:val="a4"/>
    <w:next w:val="a4"/>
    <w:autoRedefine/>
    <w:semiHidden/>
    <w:rsid w:val="00230861"/>
    <w:pPr>
      <w:ind w:left="1200"/>
    </w:pPr>
    <w:rPr>
      <w:rFonts w:asciiTheme="minorHAnsi" w:hAnsiTheme="minorHAnsi"/>
      <w:sz w:val="18"/>
      <w:szCs w:val="18"/>
    </w:rPr>
  </w:style>
  <w:style w:type="paragraph" w:styleId="70">
    <w:name w:val="toc 7"/>
    <w:basedOn w:val="a4"/>
    <w:next w:val="a4"/>
    <w:autoRedefine/>
    <w:semiHidden/>
    <w:rsid w:val="00230861"/>
    <w:pPr>
      <w:ind w:left="1440"/>
    </w:pPr>
    <w:rPr>
      <w:rFonts w:asciiTheme="minorHAnsi" w:hAnsiTheme="minorHAnsi"/>
      <w:sz w:val="18"/>
      <w:szCs w:val="18"/>
    </w:rPr>
  </w:style>
  <w:style w:type="paragraph" w:styleId="80">
    <w:name w:val="toc 8"/>
    <w:basedOn w:val="a4"/>
    <w:next w:val="a4"/>
    <w:autoRedefine/>
    <w:semiHidden/>
    <w:rsid w:val="00230861"/>
    <w:pPr>
      <w:ind w:left="1680"/>
    </w:pPr>
    <w:rPr>
      <w:rFonts w:asciiTheme="minorHAnsi" w:hAnsiTheme="minorHAnsi"/>
      <w:sz w:val="18"/>
      <w:szCs w:val="18"/>
    </w:rPr>
  </w:style>
  <w:style w:type="paragraph" w:styleId="90">
    <w:name w:val="toc 9"/>
    <w:basedOn w:val="a4"/>
    <w:next w:val="a4"/>
    <w:autoRedefine/>
    <w:semiHidden/>
    <w:rsid w:val="00230861"/>
    <w:pPr>
      <w:ind w:left="1920"/>
    </w:pPr>
    <w:rPr>
      <w:rFonts w:asciiTheme="minorHAnsi" w:hAnsiTheme="minorHAnsi"/>
      <w:sz w:val="18"/>
      <w:szCs w:val="18"/>
    </w:rPr>
  </w:style>
  <w:style w:type="character" w:styleId="ad">
    <w:name w:val="Hyperlink"/>
    <w:uiPriority w:val="99"/>
    <w:rsid w:val="00230861"/>
    <w:rPr>
      <w:color w:val="0000FF"/>
      <w:u w:val="single"/>
    </w:rPr>
  </w:style>
  <w:style w:type="paragraph" w:styleId="ae">
    <w:name w:val="Normal (Web)"/>
    <w:basedOn w:val="a4"/>
    <w:uiPriority w:val="99"/>
    <w:rsid w:val="00230861"/>
    <w:pPr>
      <w:spacing w:before="100" w:beforeAutospacing="1" w:after="100" w:afterAutospacing="1"/>
    </w:pPr>
  </w:style>
  <w:style w:type="character" w:styleId="af">
    <w:name w:val="Strong"/>
    <w:uiPriority w:val="22"/>
    <w:qFormat/>
    <w:rsid w:val="00E57560"/>
    <w:rPr>
      <w:b/>
      <w:bCs/>
    </w:rPr>
  </w:style>
  <w:style w:type="paragraph" w:customStyle="1" w:styleId="zagl">
    <w:name w:val="zagl"/>
    <w:basedOn w:val="a4"/>
    <w:semiHidden/>
    <w:locked/>
    <w:rsid w:val="00230861"/>
    <w:pPr>
      <w:spacing w:before="100" w:beforeAutospacing="1" w:after="100" w:afterAutospacing="1"/>
    </w:pPr>
  </w:style>
  <w:style w:type="paragraph" w:customStyle="1" w:styleId="af0">
    <w:name w:val="Таблица"/>
    <w:basedOn w:val="a4"/>
    <w:next w:val="a4"/>
    <w:semiHidden/>
    <w:rsid w:val="00230861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f1">
    <w:name w:val="Ненум.список"/>
    <w:rsid w:val="00230861"/>
    <w:pPr>
      <w:tabs>
        <w:tab w:val="num" w:pos="1074"/>
      </w:tabs>
      <w:ind w:left="1066" w:hanging="204"/>
      <w:jc w:val="both"/>
    </w:pPr>
    <w:rPr>
      <w:sz w:val="28"/>
    </w:rPr>
  </w:style>
  <w:style w:type="paragraph" w:styleId="af2">
    <w:name w:val="Document Map"/>
    <w:basedOn w:val="a4"/>
    <w:semiHidden/>
    <w:rsid w:val="0023086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230861"/>
    <w:pPr>
      <w:numPr>
        <w:numId w:val="2"/>
      </w:numPr>
      <w:jc w:val="both"/>
    </w:pPr>
    <w:rPr>
      <w:sz w:val="28"/>
      <w:szCs w:val="28"/>
    </w:rPr>
  </w:style>
  <w:style w:type="character" w:styleId="af3">
    <w:name w:val="FollowedHyperlink"/>
    <w:semiHidden/>
    <w:rsid w:val="00230861"/>
    <w:rPr>
      <w:color w:val="800080"/>
      <w:u w:val="single"/>
    </w:rPr>
  </w:style>
  <w:style w:type="character" w:styleId="af4">
    <w:name w:val="Emphasis"/>
    <w:uiPriority w:val="20"/>
    <w:qFormat/>
    <w:rsid w:val="00E57560"/>
    <w:rPr>
      <w:i/>
      <w:iCs/>
    </w:rPr>
  </w:style>
  <w:style w:type="paragraph" w:styleId="af5">
    <w:name w:val="header"/>
    <w:basedOn w:val="a4"/>
    <w:link w:val="af6"/>
    <w:locked/>
    <w:rsid w:val="00230861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styleId="af7">
    <w:name w:val="Title"/>
    <w:next w:val="a4"/>
    <w:qFormat/>
    <w:rsid w:val="00E57560"/>
    <w:pPr>
      <w:jc w:val="center"/>
    </w:pPr>
    <w:rPr>
      <w:sz w:val="28"/>
    </w:rPr>
  </w:style>
  <w:style w:type="paragraph" w:styleId="af8">
    <w:name w:val="footer"/>
    <w:basedOn w:val="a4"/>
    <w:link w:val="af9"/>
    <w:uiPriority w:val="99"/>
    <w:rsid w:val="00230861"/>
    <w:pPr>
      <w:tabs>
        <w:tab w:val="center" w:pos="4677"/>
        <w:tab w:val="right" w:pos="9355"/>
      </w:tabs>
    </w:pPr>
  </w:style>
  <w:style w:type="paragraph" w:customStyle="1" w:styleId="afa">
    <w:name w:val="Таблица. Абзац по центру"/>
    <w:next w:val="afb"/>
    <w:rsid w:val="00230861"/>
    <w:pPr>
      <w:jc w:val="center"/>
    </w:pPr>
    <w:rPr>
      <w:sz w:val="28"/>
    </w:rPr>
  </w:style>
  <w:style w:type="paragraph" w:customStyle="1" w:styleId="afc">
    <w:name w:val="Формула_ПЗ"/>
    <w:aliases w:val="обозначения"/>
    <w:basedOn w:val="a8"/>
    <w:semiHidden/>
    <w:rsid w:val="00230861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4"/>
    <w:rsid w:val="00230861"/>
    <w:pPr>
      <w:numPr>
        <w:ilvl w:val="1"/>
        <w:numId w:val="2"/>
      </w:numPr>
    </w:pPr>
    <w:rPr>
      <w:sz w:val="28"/>
      <w:szCs w:val="28"/>
    </w:rPr>
  </w:style>
  <w:style w:type="paragraph" w:customStyle="1" w:styleId="afb">
    <w:name w:val="Таблица. Абзац без отступа"/>
    <w:basedOn w:val="a8"/>
    <w:next w:val="a8"/>
    <w:rsid w:val="00230861"/>
    <w:pPr>
      <w:ind w:firstLine="0"/>
    </w:pPr>
  </w:style>
  <w:style w:type="paragraph" w:customStyle="1" w:styleId="afd">
    <w:name w:val="Название таблицы"/>
    <w:basedOn w:val="a4"/>
    <w:rsid w:val="00230861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4"/>
    <w:rsid w:val="00230861"/>
    <w:pPr>
      <w:numPr>
        <w:numId w:val="3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e">
    <w:name w:val="page number"/>
    <w:basedOn w:val="a5"/>
    <w:semiHidden/>
    <w:rsid w:val="00230861"/>
  </w:style>
  <w:style w:type="paragraph" w:customStyle="1" w:styleId="aff">
    <w:name w:val="Подписи"/>
    <w:semiHidden/>
    <w:rsid w:val="00230861"/>
    <w:rPr>
      <w:rFonts w:ascii="Arial" w:hAnsi="Arial"/>
      <w:noProof/>
      <w:sz w:val="18"/>
    </w:rPr>
  </w:style>
  <w:style w:type="paragraph" w:customStyle="1" w:styleId="aff0">
    <w:name w:val="Абзац без отступа"/>
    <w:basedOn w:val="a4"/>
    <w:next w:val="a4"/>
    <w:rsid w:val="00230861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4"/>
    <w:semiHidden/>
    <w:locked/>
    <w:rsid w:val="00230861"/>
    <w:pPr>
      <w:spacing w:before="100" w:beforeAutospacing="1" w:after="100" w:afterAutospacing="1"/>
    </w:pPr>
  </w:style>
  <w:style w:type="paragraph" w:customStyle="1" w:styleId="a0">
    <w:name w:val="Название рис."/>
    <w:next w:val="a4"/>
    <w:rsid w:val="00230861"/>
    <w:pPr>
      <w:numPr>
        <w:numId w:val="4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b">
    <w:name w:val="Формула ПЗ Знак"/>
    <w:basedOn w:val="a5"/>
    <w:link w:val="aa"/>
    <w:rsid w:val="00972E65"/>
    <w:rPr>
      <w:sz w:val="28"/>
      <w:lang w:val="ru-RU" w:eastAsia="ru-RU" w:bidi="ar-SA"/>
    </w:rPr>
  </w:style>
  <w:style w:type="character" w:customStyle="1" w:styleId="12">
    <w:name w:val="Основной текст ПЗ Знак1"/>
    <w:basedOn w:val="a5"/>
    <w:link w:val="a8"/>
    <w:rsid w:val="00972E65"/>
    <w:rPr>
      <w:color w:val="000000"/>
      <w:sz w:val="28"/>
      <w:lang w:val="ru-RU" w:eastAsia="ru-RU" w:bidi="ar-SA"/>
    </w:rPr>
  </w:style>
  <w:style w:type="paragraph" w:customStyle="1" w:styleId="a3">
    <w:name w:val="Название табл."/>
    <w:basedOn w:val="a4"/>
    <w:next w:val="a4"/>
    <w:rsid w:val="00230861"/>
    <w:pPr>
      <w:numPr>
        <w:numId w:val="1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1">
    <w:name w:val="Balloon Text"/>
    <w:basedOn w:val="a4"/>
    <w:link w:val="aff2"/>
    <w:uiPriority w:val="99"/>
    <w:semiHidden/>
    <w:unhideWhenUsed/>
    <w:rsid w:val="0056083C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5"/>
    <w:link w:val="aff1"/>
    <w:uiPriority w:val="99"/>
    <w:semiHidden/>
    <w:rsid w:val="0056083C"/>
    <w:rPr>
      <w:rFonts w:ascii="Tahoma" w:hAnsi="Tahoma" w:cs="Tahoma"/>
      <w:sz w:val="16"/>
      <w:szCs w:val="16"/>
    </w:rPr>
  </w:style>
  <w:style w:type="paragraph" w:styleId="aff3">
    <w:name w:val="List Paragraph"/>
    <w:basedOn w:val="a4"/>
    <w:link w:val="aff4"/>
    <w:uiPriority w:val="34"/>
    <w:qFormat/>
    <w:rsid w:val="00595EEB"/>
    <w:pPr>
      <w:ind w:left="720"/>
      <w:contextualSpacing/>
    </w:pPr>
  </w:style>
  <w:style w:type="table" w:styleId="aff5">
    <w:name w:val="Table Grid"/>
    <w:basedOn w:val="a6"/>
    <w:rsid w:val="009F0A2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5"/>
    <w:rsid w:val="00BC1B97"/>
  </w:style>
  <w:style w:type="paragraph" w:styleId="HTML">
    <w:name w:val="HTML Preformatted"/>
    <w:basedOn w:val="a4"/>
    <w:link w:val="HTML0"/>
    <w:uiPriority w:val="99"/>
    <w:unhideWhenUsed/>
    <w:rsid w:val="007C3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7C323C"/>
    <w:rPr>
      <w:rFonts w:ascii="Courier New" w:hAnsi="Courier New" w:cs="Courier New"/>
    </w:rPr>
  </w:style>
  <w:style w:type="character" w:customStyle="1" w:styleId="11">
    <w:name w:val="Заголовок 1 Знак"/>
    <w:basedOn w:val="a5"/>
    <w:link w:val="1"/>
    <w:rsid w:val="00B96AEB"/>
    <w:rPr>
      <w:rFonts w:cs="Arial"/>
      <w:b/>
      <w:bCs/>
      <w:kern w:val="32"/>
      <w:sz w:val="28"/>
      <w:szCs w:val="28"/>
    </w:rPr>
  </w:style>
  <w:style w:type="paragraph" w:styleId="aff6">
    <w:name w:val="footnote text"/>
    <w:basedOn w:val="a4"/>
    <w:link w:val="aff7"/>
    <w:unhideWhenUsed/>
    <w:rsid w:val="009243F2"/>
    <w:rPr>
      <w:sz w:val="20"/>
      <w:szCs w:val="20"/>
    </w:rPr>
  </w:style>
  <w:style w:type="character" w:customStyle="1" w:styleId="aff7">
    <w:name w:val="Текст сноски Знак"/>
    <w:basedOn w:val="a5"/>
    <w:link w:val="aff6"/>
    <w:rsid w:val="009243F2"/>
  </w:style>
  <w:style w:type="character" w:styleId="aff8">
    <w:name w:val="footnote reference"/>
    <w:basedOn w:val="a5"/>
    <w:unhideWhenUsed/>
    <w:rsid w:val="009243F2"/>
    <w:rPr>
      <w:vertAlign w:val="superscript"/>
    </w:rPr>
  </w:style>
  <w:style w:type="paragraph" w:styleId="aff9">
    <w:name w:val="TOC Heading"/>
    <w:basedOn w:val="1"/>
    <w:next w:val="a4"/>
    <w:uiPriority w:val="39"/>
    <w:semiHidden/>
    <w:unhideWhenUsed/>
    <w:qFormat/>
    <w:rsid w:val="00231009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en-US"/>
    </w:rPr>
  </w:style>
  <w:style w:type="paragraph" w:customStyle="1" w:styleId="10">
    <w:name w:val="Стиль1"/>
    <w:basedOn w:val="aff3"/>
    <w:link w:val="14"/>
    <w:qFormat/>
    <w:rsid w:val="00231009"/>
    <w:pPr>
      <w:numPr>
        <w:numId w:val="7"/>
      </w:numPr>
      <w:spacing w:line="360" w:lineRule="auto"/>
      <w:jc w:val="both"/>
    </w:pPr>
    <w:rPr>
      <w:b/>
      <w:sz w:val="28"/>
      <w:szCs w:val="28"/>
    </w:rPr>
  </w:style>
  <w:style w:type="paragraph" w:customStyle="1" w:styleId="21">
    <w:name w:val="Стиль2"/>
    <w:basedOn w:val="1"/>
    <w:link w:val="22"/>
    <w:qFormat/>
    <w:rsid w:val="00231009"/>
    <w:pPr>
      <w:numPr>
        <w:numId w:val="0"/>
      </w:numPr>
      <w:spacing w:after="0"/>
      <w:ind w:firstLine="709"/>
    </w:pPr>
    <w:rPr>
      <w:rFonts w:cs="Times New Roman"/>
    </w:rPr>
  </w:style>
  <w:style w:type="character" w:customStyle="1" w:styleId="aff4">
    <w:name w:val="Абзац списка Знак"/>
    <w:basedOn w:val="a5"/>
    <w:link w:val="aff3"/>
    <w:uiPriority w:val="34"/>
    <w:rsid w:val="00231009"/>
    <w:rPr>
      <w:sz w:val="24"/>
      <w:szCs w:val="24"/>
    </w:rPr>
  </w:style>
  <w:style w:type="character" w:customStyle="1" w:styleId="14">
    <w:name w:val="Стиль1 Знак"/>
    <w:basedOn w:val="aff4"/>
    <w:link w:val="10"/>
    <w:rsid w:val="00231009"/>
    <w:rPr>
      <w:b/>
      <w:sz w:val="28"/>
      <w:szCs w:val="28"/>
    </w:rPr>
  </w:style>
  <w:style w:type="character" w:customStyle="1" w:styleId="22">
    <w:name w:val="Стиль2 Знак"/>
    <w:basedOn w:val="11"/>
    <w:link w:val="21"/>
    <w:rsid w:val="00231009"/>
    <w:rPr>
      <w:rFonts w:cs="Arial"/>
      <w:b/>
      <w:bCs/>
      <w:kern w:val="32"/>
      <w:sz w:val="28"/>
      <w:szCs w:val="28"/>
    </w:rPr>
  </w:style>
  <w:style w:type="table" w:customStyle="1" w:styleId="15">
    <w:name w:val="Светлая заливка1"/>
    <w:basedOn w:val="a6"/>
    <w:uiPriority w:val="60"/>
    <w:rsid w:val="005826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6">
    <w:name w:val="Темный список1"/>
    <w:basedOn w:val="a6"/>
    <w:uiPriority w:val="70"/>
    <w:rsid w:val="005826B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3-6">
    <w:name w:val="Medium Grid 3 Accent 6"/>
    <w:basedOn w:val="a6"/>
    <w:uiPriority w:val="69"/>
    <w:rsid w:val="005826B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a">
    <w:name w:val="Placeholder Text"/>
    <w:basedOn w:val="a5"/>
    <w:uiPriority w:val="99"/>
    <w:semiHidden/>
    <w:rsid w:val="000740C4"/>
    <w:rPr>
      <w:color w:val="808080"/>
    </w:rPr>
  </w:style>
  <w:style w:type="paragraph" w:styleId="affb">
    <w:name w:val="endnote text"/>
    <w:basedOn w:val="a4"/>
    <w:link w:val="affc"/>
    <w:uiPriority w:val="99"/>
    <w:semiHidden/>
    <w:unhideWhenUsed/>
    <w:rsid w:val="00253900"/>
    <w:rPr>
      <w:sz w:val="20"/>
      <w:szCs w:val="20"/>
    </w:rPr>
  </w:style>
  <w:style w:type="character" w:customStyle="1" w:styleId="affc">
    <w:name w:val="Текст концевой сноски Знак"/>
    <w:basedOn w:val="a5"/>
    <w:link w:val="affb"/>
    <w:uiPriority w:val="99"/>
    <w:semiHidden/>
    <w:rsid w:val="00253900"/>
  </w:style>
  <w:style w:type="character" w:styleId="affd">
    <w:name w:val="endnote reference"/>
    <w:basedOn w:val="a5"/>
    <w:uiPriority w:val="99"/>
    <w:semiHidden/>
    <w:unhideWhenUsed/>
    <w:rsid w:val="00253900"/>
    <w:rPr>
      <w:vertAlign w:val="superscript"/>
    </w:rPr>
  </w:style>
  <w:style w:type="character" w:customStyle="1" w:styleId="17">
    <w:name w:val="Упомянуть1"/>
    <w:basedOn w:val="a5"/>
    <w:uiPriority w:val="99"/>
    <w:semiHidden/>
    <w:unhideWhenUsed/>
    <w:rsid w:val="00543AE4"/>
    <w:rPr>
      <w:color w:val="2B579A"/>
      <w:shd w:val="clear" w:color="auto" w:fill="E6E6E6"/>
    </w:rPr>
  </w:style>
  <w:style w:type="paragraph" w:styleId="affe">
    <w:name w:val="No Spacing"/>
    <w:uiPriority w:val="1"/>
    <w:qFormat/>
    <w:rsid w:val="006A3A1C"/>
    <w:rPr>
      <w:rFonts w:ascii="Calibri" w:hAnsi="Calibri"/>
      <w:sz w:val="22"/>
      <w:szCs w:val="22"/>
    </w:rPr>
  </w:style>
  <w:style w:type="table" w:styleId="afff">
    <w:name w:val="Light Shading"/>
    <w:basedOn w:val="a6"/>
    <w:uiPriority w:val="60"/>
    <w:rsid w:val="00B00669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f6">
    <w:name w:val="Верхний колонтитул Знак"/>
    <w:basedOn w:val="a5"/>
    <w:link w:val="af5"/>
    <w:rsid w:val="00247D29"/>
    <w:rPr>
      <w:rFonts w:ascii="Arial" w:hAnsi="Arial"/>
      <w:b/>
      <w:spacing w:val="-20"/>
      <w:sz w:val="24"/>
      <w:lang w:val="en-US"/>
    </w:rPr>
  </w:style>
  <w:style w:type="character" w:customStyle="1" w:styleId="af9">
    <w:name w:val="Нижний колонтитул Знак"/>
    <w:basedOn w:val="a5"/>
    <w:link w:val="af8"/>
    <w:uiPriority w:val="99"/>
    <w:rsid w:val="00AA01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64;&#1072;&#1073;&#1083;&#1086;&#1085;_&#1055;&#104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4B26B-A7E3-4186-A67B-D1590AE9A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Шаблон_ПЗ.dot</Template>
  <TotalTime>2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курсовой работе</vt:lpstr>
    </vt:vector>
  </TitlesOfParts>
  <Company>УГАТУ, каф. информатики</Company>
  <LinksUpToDate>false</LinksUpToDate>
  <CharactersWithSpaces>2860</CharactersWithSpaces>
  <SharedDoc>false</SharedDoc>
  <HLinks>
    <vt:vector size="54" baseType="variant">
      <vt:variant>
        <vt:i4>7536681</vt:i4>
      </vt:variant>
      <vt:variant>
        <vt:i4>87</vt:i4>
      </vt:variant>
      <vt:variant>
        <vt:i4>0</vt:i4>
      </vt:variant>
      <vt:variant>
        <vt:i4>5</vt:i4>
      </vt:variant>
      <vt:variant>
        <vt:lpwstr>http://informatic.ugatu.ac.ru/</vt:lpwstr>
      </vt:variant>
      <vt:variant>
        <vt:lpwstr/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_Toc325882749</vt:lpwstr>
      </vt:variant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_Toc325882748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_Toc325882747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_Toc325882746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_Toc325882745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_Toc325882744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_Toc325882743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_Toc325882742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курсовой работе</dc:title>
  <dc:creator>Анастасия</dc:creator>
  <cp:lastModifiedBy>Danil Gaidaichuk</cp:lastModifiedBy>
  <cp:revision>2</cp:revision>
  <cp:lastPrinted>2024-05-20T10:05:00Z</cp:lastPrinted>
  <dcterms:created xsi:type="dcterms:W3CDTF">2025-05-21T18:19:00Z</dcterms:created>
  <dcterms:modified xsi:type="dcterms:W3CDTF">2025-05-21T18:19:00Z</dcterms:modified>
</cp:coreProperties>
</file>